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DED77"/>
  <w:body>
    <w:p w14:paraId="122A7FF7" w14:textId="23070D9A" w:rsidR="001B64FF" w:rsidRDefault="00C91353" w:rsidP="00C851FC">
      <w:r>
        <w:t xml:space="preserve">        </w:t>
      </w:r>
      <w:r>
        <w:tab/>
      </w:r>
      <w:r>
        <w:tab/>
      </w:r>
      <w:r>
        <w:tab/>
      </w:r>
      <w:r>
        <w:tab/>
      </w:r>
      <w:r>
        <w:rPr>
          <w:noProof/>
        </w:rPr>
        <w:drawing>
          <wp:inline distT="0" distB="0" distL="0" distR="0" wp14:anchorId="60A18524" wp14:editId="0E97E376">
            <wp:extent cx="1759737" cy="1988820"/>
            <wp:effectExtent l="0" t="0" r="0" b="0"/>
            <wp:docPr id="2089216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6971" name="Picture 2089216971"/>
                    <pic:cNvPicPr/>
                  </pic:nvPicPr>
                  <pic:blipFill>
                    <a:blip r:embed="rId11">
                      <a:extLst>
                        <a:ext uri="{28A0092B-C50C-407E-A947-70E740481C1C}">
                          <a14:useLocalDpi xmlns:a14="http://schemas.microsoft.com/office/drawing/2010/main" val="0"/>
                        </a:ext>
                      </a:extLst>
                    </a:blip>
                    <a:stretch>
                      <a:fillRect/>
                    </a:stretch>
                  </pic:blipFill>
                  <pic:spPr>
                    <a:xfrm>
                      <a:off x="0" y="0"/>
                      <a:ext cx="1764051" cy="1993696"/>
                    </a:xfrm>
                    <a:prstGeom prst="rect">
                      <a:avLst/>
                    </a:prstGeom>
                  </pic:spPr>
                </pic:pic>
              </a:graphicData>
            </a:graphic>
          </wp:inline>
        </w:drawing>
      </w:r>
    </w:p>
    <w:p w14:paraId="037BE3CD" w14:textId="77777777" w:rsidR="00C851FC" w:rsidRDefault="00C851FC">
      <w:pPr>
        <w:sectPr w:rsidR="00C851FC" w:rsidSect="003944AF">
          <w:footerReference w:type="default" r:id="rId12"/>
          <w:headerReference w:type="first" r:id="rId13"/>
          <w:type w:val="continuous"/>
          <w:pgSz w:w="12240" w:h="15840"/>
          <w:pgMar w:top="3960" w:right="1440" w:bottom="1440" w:left="1440" w:header="720" w:footer="288" w:gutter="0"/>
          <w:cols w:space="720"/>
          <w:titlePg/>
          <w:docGrid w:linePitch="360"/>
        </w:sectPr>
      </w:pPr>
    </w:p>
    <w:p w14:paraId="1F5F37F3" w14:textId="13CFC43D" w:rsidR="009F3011" w:rsidRDefault="00EB155F" w:rsidP="003A7DE8">
      <w:pPr>
        <w:jc w:val="center"/>
      </w:pPr>
      <w:r>
        <w:rPr>
          <w:noProof/>
        </w:rPr>
        <w:lastRenderedPageBreak/>
        <mc:AlternateContent>
          <mc:Choice Requires="wps">
            <w:drawing>
              <wp:anchor distT="91440" distB="91440" distL="114300" distR="114300" simplePos="0" relativeHeight="251763712" behindDoc="0" locked="0" layoutInCell="1" allowOverlap="1" wp14:anchorId="3F858AD7" wp14:editId="7AFB91CA">
                <wp:simplePos x="0" y="0"/>
                <wp:positionH relativeFrom="margin">
                  <wp:posOffset>-243840</wp:posOffset>
                </wp:positionH>
                <wp:positionV relativeFrom="paragraph">
                  <wp:posOffset>0</wp:posOffset>
                </wp:positionV>
                <wp:extent cx="6568440" cy="96012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960120"/>
                        </a:xfrm>
                        <a:prstGeom prst="rect">
                          <a:avLst/>
                        </a:prstGeom>
                        <a:noFill/>
                        <a:ln w="9525">
                          <a:noFill/>
                          <a:miter lim="800000"/>
                          <a:headEnd/>
                          <a:tailEnd/>
                        </a:ln>
                      </wps:spPr>
                      <wps:txbx>
                        <w:txbxContent>
                          <w:p w14:paraId="404F3AFB" w14:textId="0FC5BBE2" w:rsidR="003A7DE8" w:rsidRDefault="00F67FFD" w:rsidP="00EB155F">
                            <w:pPr>
                              <w:pStyle w:val="Author"/>
                              <w:jc w:val="center"/>
                              <w:rPr>
                                <w:lang w:val="en-IN"/>
                              </w:rPr>
                            </w:pPr>
                            <w:r>
                              <w:rPr>
                                <w:lang w:val="en-IN"/>
                              </w:rPr>
                              <w:t>BARKATULLAH UNIVERSITY I</w:t>
                            </w:r>
                            <w:r w:rsidR="00816E9A">
                              <w:rPr>
                                <w:lang w:val="en-IN"/>
                              </w:rPr>
                              <w:t>NSTITUTE OF TECHNOLOGY,B</w:t>
                            </w:r>
                            <w:r w:rsidR="000F2510">
                              <w:rPr>
                                <w:lang w:val="en-IN"/>
                              </w:rPr>
                              <w:t>.</w:t>
                            </w:r>
                            <w:r w:rsidR="00816E9A">
                              <w:rPr>
                                <w:lang w:val="en-IN"/>
                              </w:rPr>
                              <w:t>U</w:t>
                            </w:r>
                            <w:r w:rsidR="000F2510">
                              <w:rPr>
                                <w:lang w:val="en-IN"/>
                              </w:rPr>
                              <w:t>. BHOPAL (M.P.)</w:t>
                            </w:r>
                          </w:p>
                          <w:p w14:paraId="0F1E4CF9" w14:textId="2FBB6F2F" w:rsidR="000E5818" w:rsidRDefault="00EB155F" w:rsidP="00EB155F">
                            <w:pPr>
                              <w:pStyle w:val="Heading2"/>
                              <w:jc w:val="center"/>
                              <w:rPr>
                                <w:lang w:val="en-IN"/>
                              </w:rPr>
                            </w:pPr>
                            <w:r>
                              <w:rPr>
                                <w:lang w:val="en-IN"/>
                              </w:rPr>
                              <w:t>department of information technology</w:t>
                            </w:r>
                          </w:p>
                          <w:p w14:paraId="4552F16A" w14:textId="71CEDE90" w:rsidR="000F2510" w:rsidRPr="00F67FFD" w:rsidRDefault="000F2510" w:rsidP="00EB155F">
                            <w:pPr>
                              <w:pBdr>
                                <w:top w:val="single" w:sz="24" w:space="31" w:color="D73A2C" w:themeColor="accent1"/>
                                <w:bottom w:val="single" w:sz="24" w:space="8" w:color="D73A2C" w:themeColor="accent1"/>
                              </w:pBdr>
                              <w:spacing w:after="0"/>
                              <w:jc w:val="center"/>
                              <w:rPr>
                                <w:i/>
                                <w:iCs/>
                                <w:color w:val="D73A2C" w:themeColor="accent1"/>
                                <w:lang w:val="en-IN"/>
                              </w:rPr>
                            </w:pPr>
                            <w:r>
                              <w:rPr>
                                <w:i/>
                                <w:iCs/>
                                <w:color w:val="D73A2C" w:themeColor="accent1"/>
                                <w:szCs w:val="24"/>
                                <w:lang w:val="en-IN"/>
                              </w:rPr>
                              <w:t>DEPARTMENT OF INFORMATION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858AD7" id="_x0000_t202" coordsize="21600,21600" o:spt="202" path="m,l,21600r21600,l21600,xe">
                <v:stroke joinstyle="miter"/>
                <v:path gradientshapeok="t" o:connecttype="rect"/>
              </v:shapetype>
              <v:shape id="Text Box 2" o:spid="_x0000_s1026" type="#_x0000_t202" style="position:absolute;left:0;text-align:left;margin-left:-19.2pt;margin-top:0;width:517.2pt;height:75.6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" filled="f" stroked="f">
                <v:textbox>
                  <w:txbxContent>
                    <w:p w14:paraId="404F3AFB" w14:textId="0FC5BBE2" w:rsidR="003A7DE8" w:rsidRDefault="00F67FFD" w:rsidP="00EB155F">
                      <w:pPr>
                        <w:pStyle w:val="Author"/>
                        <w:jc w:val="center"/>
                        <w:rPr>
                          <w:lang w:val="en-IN"/>
                        </w:rPr>
                      </w:pPr>
                      <w:r>
                        <w:rPr>
                          <w:lang w:val="en-IN"/>
                        </w:rPr>
                        <w:t>BARKATULLAH UNIVERSITY I</w:t>
                      </w:r>
                      <w:r w:rsidR="00816E9A">
                        <w:rPr>
                          <w:lang w:val="en-IN"/>
                        </w:rPr>
                        <w:t>NSTITUTE OF TECHNOLOGY,B</w:t>
                      </w:r>
                      <w:r w:rsidR="000F2510">
                        <w:rPr>
                          <w:lang w:val="en-IN"/>
                        </w:rPr>
                        <w:t>.</w:t>
                      </w:r>
                      <w:r w:rsidR="00816E9A">
                        <w:rPr>
                          <w:lang w:val="en-IN"/>
                        </w:rPr>
                        <w:t>U</w:t>
                      </w:r>
                      <w:r w:rsidR="000F2510">
                        <w:rPr>
                          <w:lang w:val="en-IN"/>
                        </w:rPr>
                        <w:t>. BHOPAL (M.P.)</w:t>
                      </w:r>
                    </w:p>
                    <w:p w14:paraId="0F1E4CF9" w14:textId="2FBB6F2F" w:rsidR="000E5818" w:rsidRDefault="00EB155F" w:rsidP="00EB155F">
                      <w:pPr>
                        <w:pStyle w:val="Heading2"/>
                        <w:jc w:val="center"/>
                        <w:rPr>
                          <w:lang w:val="en-IN"/>
                        </w:rPr>
                      </w:pPr>
                      <w:r>
                        <w:rPr>
                          <w:lang w:val="en-IN"/>
                        </w:rPr>
                        <w:t>department of information technology</w:t>
                      </w:r>
                    </w:p>
                    <w:p w14:paraId="4552F16A" w14:textId="71CEDE90" w:rsidR="000F2510" w:rsidRPr="00F67FFD" w:rsidRDefault="000F2510" w:rsidP="00EB155F">
                      <w:pPr>
                        <w:pBdr>
                          <w:top w:val="single" w:sz="24" w:space="31" w:color="D73A2C" w:themeColor="accent1"/>
                          <w:bottom w:val="single" w:sz="24" w:space="8" w:color="D73A2C" w:themeColor="accent1"/>
                        </w:pBdr>
                        <w:spacing w:after="0"/>
                        <w:jc w:val="center"/>
                        <w:rPr>
                          <w:i/>
                          <w:iCs/>
                          <w:color w:val="D73A2C" w:themeColor="accent1"/>
                          <w:lang w:val="en-IN"/>
                        </w:rPr>
                      </w:pPr>
                      <w:r>
                        <w:rPr>
                          <w:i/>
                          <w:iCs/>
                          <w:color w:val="D73A2C" w:themeColor="accent1"/>
                          <w:szCs w:val="24"/>
                          <w:lang w:val="en-IN"/>
                        </w:rPr>
                        <w:t>DEPARTMENT OF INFORMATION TECHNOLOGY</w:t>
                      </w:r>
                    </w:p>
                  </w:txbxContent>
                </v:textbox>
                <w10:wrap type="topAndBottom" anchorx="margin"/>
              </v:shape>
            </w:pict>
          </mc:Fallback>
        </mc:AlternateContent>
      </w:r>
      <w:r w:rsidR="003A7DE8">
        <w:rPr>
          <w:noProof/>
        </w:rPr>
        <w:drawing>
          <wp:inline distT="0" distB="0" distL="0" distR="0" wp14:anchorId="41D62EC6" wp14:editId="16412D5E">
            <wp:extent cx="1618615" cy="1706133"/>
            <wp:effectExtent l="0" t="0" r="635" b="8890"/>
            <wp:docPr id="1750383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3716" name="Picture 1750383716"/>
                    <pic:cNvPicPr/>
                  </pic:nvPicPr>
                  <pic:blipFill>
                    <a:blip r:embed="rId11">
                      <a:extLst>
                        <a:ext uri="{28A0092B-C50C-407E-A947-70E740481C1C}">
                          <a14:useLocalDpi xmlns:a14="http://schemas.microsoft.com/office/drawing/2010/main" val="0"/>
                        </a:ext>
                      </a:extLst>
                    </a:blip>
                    <a:stretch>
                      <a:fillRect/>
                    </a:stretch>
                  </pic:blipFill>
                  <pic:spPr>
                    <a:xfrm>
                      <a:off x="0" y="0"/>
                      <a:ext cx="1631626" cy="1719847"/>
                    </a:xfrm>
                    <a:prstGeom prst="rect">
                      <a:avLst/>
                    </a:prstGeom>
                  </pic:spPr>
                </pic:pic>
              </a:graphicData>
            </a:graphic>
          </wp:inline>
        </w:drawing>
      </w:r>
    </w:p>
    <w:p w14:paraId="35ED56AB" w14:textId="77777777" w:rsidR="003F27D4" w:rsidRDefault="003F27D4" w:rsidP="004D236E">
      <w:pPr>
        <w:pStyle w:val="Heading1"/>
        <w:jc w:val="center"/>
      </w:pPr>
      <w:r w:rsidRPr="004D236E">
        <w:t>DISCLAIMER</w:t>
      </w:r>
    </w:p>
    <w:p w14:paraId="5431BCFE" w14:textId="60890614" w:rsidR="00EC48C6" w:rsidRDefault="00BA1951" w:rsidP="00B47A02">
      <w:pPr>
        <w:rPr>
          <w:sz w:val="32"/>
          <w:szCs w:val="32"/>
        </w:rPr>
      </w:pPr>
      <w:r w:rsidRPr="00BA1951">
        <w:rPr>
          <w:sz w:val="32"/>
          <w:szCs w:val="32"/>
        </w:rPr>
        <w:t xml:space="preserve">I, </w:t>
      </w:r>
      <w:r w:rsidR="007D381C">
        <w:rPr>
          <w:sz w:val="32"/>
          <w:szCs w:val="32"/>
        </w:rPr>
        <w:t>Pooja Mandrai</w:t>
      </w:r>
      <w:r w:rsidRPr="00BA1951">
        <w:rPr>
          <w:sz w:val="32"/>
          <w:szCs w:val="32"/>
        </w:rPr>
        <w:t>, a 5th-semester IT student at Barkatullah University Institute of Technology, am pleased to announce the successful completion of my Web Development Internship with</w:t>
      </w:r>
      <w:r>
        <w:rPr>
          <w:sz w:val="32"/>
          <w:szCs w:val="32"/>
        </w:rPr>
        <w:t xml:space="preserve"> prodigy infotech  </w:t>
      </w:r>
      <w:r w:rsidRPr="00BA1951">
        <w:rPr>
          <w:sz w:val="32"/>
          <w:szCs w:val="32"/>
        </w:rPr>
        <w:t>. This invaluable experience deepened my understanding of web development, spanning foundational principles to advanced techniques. Through this internship, I have acquired a diverse skill set, enabling me to effectively apply my knowledge in practical, real-world scenarios. This achievement represents a key milestone in my academic and professional journey, further strengthening my expertise in web development.</w:t>
      </w:r>
    </w:p>
    <w:p w14:paraId="25860148" w14:textId="666D84E6" w:rsidR="00EC48C6" w:rsidRDefault="00EC48C6" w:rsidP="00B47A02">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proofErr w:type="gramStart"/>
      <w:r w:rsidR="00EB1E12">
        <w:rPr>
          <w:sz w:val="32"/>
          <w:szCs w:val="32"/>
        </w:rPr>
        <w:t>NAME:</w:t>
      </w:r>
      <w:r w:rsidR="00BA1951">
        <w:rPr>
          <w:sz w:val="32"/>
          <w:szCs w:val="32"/>
        </w:rPr>
        <w:t>-</w:t>
      </w:r>
      <w:proofErr w:type="gramEnd"/>
      <w:r w:rsidR="00BA1951">
        <w:rPr>
          <w:sz w:val="32"/>
          <w:szCs w:val="32"/>
        </w:rPr>
        <w:t xml:space="preserve"> </w:t>
      </w:r>
      <w:r w:rsidR="007D381C">
        <w:rPr>
          <w:sz w:val="32"/>
          <w:szCs w:val="32"/>
        </w:rPr>
        <w:t>Pooja Mandrai</w:t>
      </w:r>
    </w:p>
    <w:p w14:paraId="7E92AC35" w14:textId="5CDBC40C" w:rsidR="005D40FA" w:rsidRPr="00E42874" w:rsidRDefault="005D40FA" w:rsidP="00B47A02">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BA1951" w:rsidRPr="00BA1951">
        <w:rPr>
          <w:sz w:val="36"/>
          <w:szCs w:val="36"/>
        </w:rPr>
        <w:t xml:space="preserve">           </w:t>
      </w:r>
      <w:r w:rsidR="00E36463" w:rsidRPr="00BA1951">
        <w:rPr>
          <w:sz w:val="36"/>
          <w:szCs w:val="36"/>
        </w:rPr>
        <w:t xml:space="preserve"> I.T</w:t>
      </w:r>
      <w:r w:rsidR="00E36463">
        <w:rPr>
          <w:sz w:val="32"/>
          <w:szCs w:val="32"/>
        </w:rPr>
        <w:t>. 5</w:t>
      </w:r>
      <w:r w:rsidR="00E36463" w:rsidRPr="00E36463">
        <w:rPr>
          <w:sz w:val="32"/>
          <w:szCs w:val="32"/>
          <w:vertAlign w:val="superscript"/>
        </w:rPr>
        <w:t>TH</w:t>
      </w:r>
      <w:r w:rsidR="00E36463">
        <w:rPr>
          <w:sz w:val="32"/>
          <w:szCs w:val="32"/>
        </w:rPr>
        <w:t xml:space="preserve"> SEM</w:t>
      </w:r>
    </w:p>
    <w:p w14:paraId="3F61369E" w14:textId="73F26A85" w:rsidR="009F3011" w:rsidRDefault="009F3011" w:rsidP="003F27D4">
      <w:pPr>
        <w:pStyle w:val="Heading2"/>
      </w:pPr>
      <w:r>
        <w:br w:type="page"/>
      </w:r>
    </w:p>
    <w:p w14:paraId="09C77186" w14:textId="5463378D" w:rsidR="00E5760C" w:rsidRDefault="00D43398">
      <w:r>
        <w:rPr>
          <w:noProof/>
        </w:rPr>
        <mc:AlternateContent>
          <mc:Choice Requires="wps">
            <w:drawing>
              <wp:anchor distT="0" distB="0" distL="114300" distR="114300" simplePos="0" relativeHeight="251766784" behindDoc="0" locked="0" layoutInCell="1" allowOverlap="1" wp14:anchorId="22ACE4F3" wp14:editId="04E7441A">
                <wp:simplePos x="0" y="0"/>
                <wp:positionH relativeFrom="column">
                  <wp:posOffset>1783080</wp:posOffset>
                </wp:positionH>
                <wp:positionV relativeFrom="paragraph">
                  <wp:posOffset>1021080</wp:posOffset>
                </wp:positionV>
                <wp:extent cx="2461260" cy="1981200"/>
                <wp:effectExtent l="0" t="0" r="0" b="0"/>
                <wp:wrapNone/>
                <wp:docPr id="96465197" name="Text Box 4"/>
                <wp:cNvGraphicFramePr/>
                <a:graphic xmlns:a="http://schemas.openxmlformats.org/drawingml/2006/main">
                  <a:graphicData uri="http://schemas.microsoft.com/office/word/2010/wordprocessingShape">
                    <wps:wsp>
                      <wps:cNvSpPr txBox="1"/>
                      <wps:spPr>
                        <a:xfrm>
                          <a:off x="0" y="0"/>
                          <a:ext cx="2461260" cy="1981200"/>
                        </a:xfrm>
                        <a:prstGeom prst="rect">
                          <a:avLst/>
                        </a:prstGeom>
                        <a:solidFill>
                          <a:schemeClr val="lt1"/>
                        </a:solidFill>
                        <a:ln w="6350">
                          <a:noFill/>
                        </a:ln>
                      </wps:spPr>
                      <wps:txbx>
                        <w:txbxContent>
                          <w:p w14:paraId="424DD4AC" w14:textId="1D3A1318" w:rsidR="00D43398" w:rsidRDefault="00D43398" w:rsidP="00D43398">
                            <w:pPr>
                              <w:jc w:val="center"/>
                            </w:pPr>
                            <w:r>
                              <w:rPr>
                                <w:noProof/>
                              </w:rPr>
                              <w:drawing>
                                <wp:inline distT="0" distB="0" distL="0" distR="0" wp14:anchorId="57FB3D3C" wp14:editId="62FB189F">
                                  <wp:extent cx="1654434" cy="1836420"/>
                                  <wp:effectExtent l="0" t="0" r="3175" b="0"/>
                                  <wp:docPr id="476454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54409" name="Picture 476454409"/>
                                          <pic:cNvPicPr/>
                                        </pic:nvPicPr>
                                        <pic:blipFill>
                                          <a:blip r:embed="rId11">
                                            <a:extLst>
                                              <a:ext uri="{28A0092B-C50C-407E-A947-70E740481C1C}">
                                                <a14:useLocalDpi xmlns:a14="http://schemas.microsoft.com/office/drawing/2010/main" val="0"/>
                                              </a:ext>
                                            </a:extLst>
                                          </a:blip>
                                          <a:stretch>
                                            <a:fillRect/>
                                          </a:stretch>
                                        </pic:blipFill>
                                        <pic:spPr>
                                          <a:xfrm>
                                            <a:off x="0" y="0"/>
                                            <a:ext cx="1664617" cy="18477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CE4F3" id="Text Box 4" o:spid="_x0000_s1027" type="#_x0000_t202" style="position:absolute;left:0;text-align:left;margin-left:140.4pt;margin-top:80.4pt;width:193.8pt;height:15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" fillcolor="white [3201]" stroked="f" strokeweight=".5pt">
                <v:textbox>
                  <w:txbxContent>
                    <w:p w14:paraId="424DD4AC" w14:textId="1D3A1318" w:rsidR="00D43398" w:rsidRDefault="00D43398" w:rsidP="00D43398">
                      <w:pPr>
                        <w:jc w:val="center"/>
                      </w:pPr>
                      <w:r>
                        <w:rPr>
                          <w:noProof/>
                        </w:rPr>
                        <w:drawing>
                          <wp:inline distT="0" distB="0" distL="0" distR="0" wp14:anchorId="57FB3D3C" wp14:editId="62FB189F">
                            <wp:extent cx="1654434" cy="1836420"/>
                            <wp:effectExtent l="0" t="0" r="3175" b="0"/>
                            <wp:docPr id="476454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54409" name="Picture 476454409"/>
                                    <pic:cNvPicPr/>
                                  </pic:nvPicPr>
                                  <pic:blipFill>
                                    <a:blip r:embed="rId11">
                                      <a:extLst>
                                        <a:ext uri="{28A0092B-C50C-407E-A947-70E740481C1C}">
                                          <a14:useLocalDpi xmlns:a14="http://schemas.microsoft.com/office/drawing/2010/main" val="0"/>
                                        </a:ext>
                                      </a:extLst>
                                    </a:blip>
                                    <a:stretch>
                                      <a:fillRect/>
                                    </a:stretch>
                                  </pic:blipFill>
                                  <pic:spPr>
                                    <a:xfrm>
                                      <a:off x="0" y="0"/>
                                      <a:ext cx="1664617" cy="1847723"/>
                                    </a:xfrm>
                                    <a:prstGeom prst="rect">
                                      <a:avLst/>
                                    </a:prstGeom>
                                  </pic:spPr>
                                </pic:pic>
                              </a:graphicData>
                            </a:graphic>
                          </wp:inline>
                        </w:drawing>
                      </w:r>
                    </w:p>
                  </w:txbxContent>
                </v:textbox>
              </v:shape>
            </w:pict>
          </mc:Fallback>
        </mc:AlternateContent>
      </w:r>
      <w:r w:rsidR="00390668">
        <w:rPr>
          <w:noProof/>
        </w:rPr>
        <mc:AlternateContent>
          <mc:Choice Requires="wps">
            <w:drawing>
              <wp:anchor distT="91440" distB="91440" distL="114300" distR="114300" simplePos="0" relativeHeight="251765760" behindDoc="0" locked="0" layoutInCell="1" allowOverlap="1" wp14:anchorId="04786037" wp14:editId="06EEE13F">
                <wp:simplePos x="0" y="0"/>
                <wp:positionH relativeFrom="page">
                  <wp:posOffset>533400</wp:posOffset>
                </wp:positionH>
                <wp:positionV relativeFrom="paragraph">
                  <wp:posOffset>0</wp:posOffset>
                </wp:positionV>
                <wp:extent cx="6446520" cy="914400"/>
                <wp:effectExtent l="0" t="0" r="0" b="0"/>
                <wp:wrapTopAndBottom/>
                <wp:docPr id="1075471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914400"/>
                        </a:xfrm>
                        <a:prstGeom prst="rect">
                          <a:avLst/>
                        </a:prstGeom>
                        <a:noFill/>
                        <a:ln w="9525">
                          <a:noFill/>
                          <a:miter lim="800000"/>
                          <a:headEnd/>
                          <a:tailEnd/>
                        </a:ln>
                      </wps:spPr>
                      <wps:txbx>
                        <w:txbxContent>
                          <w:p w14:paraId="0A488255" w14:textId="2354633B" w:rsidR="00390668" w:rsidRDefault="00390668" w:rsidP="00390668">
                            <w:pPr>
                              <w:pStyle w:val="Author"/>
                              <w:jc w:val="center"/>
                              <w:rPr>
                                <w:lang w:val="en-IN"/>
                              </w:rPr>
                            </w:pPr>
                            <w:r>
                              <w:rPr>
                                <w:lang w:val="en-IN"/>
                              </w:rPr>
                              <w:t>BARKATULLAH UNIVERSITY INSTITUTE OF TECHNOLOGY,B.U. BHOPAL (M.P.)</w:t>
                            </w:r>
                          </w:p>
                          <w:p w14:paraId="1ABC9E38" w14:textId="77777777" w:rsidR="00390668" w:rsidRDefault="00390668" w:rsidP="00390668">
                            <w:pPr>
                              <w:pStyle w:val="Heading2"/>
                              <w:jc w:val="center"/>
                              <w:rPr>
                                <w:lang w:val="en-IN"/>
                              </w:rPr>
                            </w:pPr>
                            <w:r>
                              <w:rPr>
                                <w:lang w:val="en-IN"/>
                              </w:rPr>
                              <w:t>department of information technology</w:t>
                            </w:r>
                          </w:p>
                          <w:p w14:paraId="52284B2B" w14:textId="1BAEFE09" w:rsidR="00390668" w:rsidRDefault="00390668" w:rsidP="00390668">
                            <w:pPr>
                              <w:pBdr>
                                <w:top w:val="single" w:sz="24" w:space="2" w:color="D73A2C" w:themeColor="accent1"/>
                                <w:bottom w:val="single" w:sz="24" w:space="8" w:color="D73A2C" w:themeColor="accent1"/>
                              </w:pBdr>
                              <w:spacing w:after="0"/>
                              <w:rPr>
                                <w:i/>
                                <w:iCs/>
                                <w:color w:val="D73A2C"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86037" id="_x0000_s1028" type="#_x0000_t202" style="position:absolute;left:0;text-align:left;margin-left:42pt;margin-top:0;width:507.6pt;height:1in;z-index:25176576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" filled="f" stroked="f">
                <v:textbox>
                  <w:txbxContent>
                    <w:p w14:paraId="0A488255" w14:textId="2354633B" w:rsidR="00390668" w:rsidRDefault="00390668" w:rsidP="00390668">
                      <w:pPr>
                        <w:pStyle w:val="Author"/>
                        <w:jc w:val="center"/>
                        <w:rPr>
                          <w:lang w:val="en-IN"/>
                        </w:rPr>
                      </w:pPr>
                      <w:r>
                        <w:rPr>
                          <w:lang w:val="en-IN"/>
                        </w:rPr>
                        <w:t>BARKATULLAH UNIVERSITY INSTITUTE OF TECHNOLOGY,B.U. BHOPAL (M.P.)</w:t>
                      </w:r>
                    </w:p>
                    <w:p w14:paraId="1ABC9E38" w14:textId="77777777" w:rsidR="00390668" w:rsidRDefault="00390668" w:rsidP="00390668">
                      <w:pPr>
                        <w:pStyle w:val="Heading2"/>
                        <w:jc w:val="center"/>
                        <w:rPr>
                          <w:lang w:val="en-IN"/>
                        </w:rPr>
                      </w:pPr>
                      <w:r>
                        <w:rPr>
                          <w:lang w:val="en-IN"/>
                        </w:rPr>
                        <w:t>department of information technology</w:t>
                      </w:r>
                    </w:p>
                    <w:p w14:paraId="52284B2B" w14:textId="1BAEFE09" w:rsidR="00390668" w:rsidRDefault="00390668" w:rsidP="00390668">
                      <w:pPr>
                        <w:pBdr>
                          <w:top w:val="single" w:sz="24" w:space="2" w:color="D73A2C" w:themeColor="accent1"/>
                          <w:bottom w:val="single" w:sz="24" w:space="8" w:color="D73A2C" w:themeColor="accent1"/>
                        </w:pBdr>
                        <w:spacing w:after="0"/>
                        <w:rPr>
                          <w:i/>
                          <w:iCs/>
                          <w:color w:val="D73A2C" w:themeColor="accent1"/>
                        </w:rPr>
                      </w:pPr>
                    </w:p>
                  </w:txbxContent>
                </v:textbox>
                <w10:wrap type="topAndBottom" anchorx="page"/>
              </v:shape>
            </w:pict>
          </mc:Fallback>
        </mc:AlternateContent>
      </w:r>
    </w:p>
    <w:p w14:paraId="0C2105DB" w14:textId="5E4A9BA6" w:rsidR="00A37170" w:rsidRPr="00CB4133" w:rsidRDefault="00AD0464">
      <w:pPr>
        <w:jc w:val="left"/>
      </w:pPr>
      <w:r>
        <w:rPr>
          <w:noProof/>
        </w:rPr>
        <mc:AlternateContent>
          <mc:Choice Requires="wps">
            <w:drawing>
              <wp:anchor distT="0" distB="0" distL="114300" distR="114300" simplePos="0" relativeHeight="251767808" behindDoc="0" locked="0" layoutInCell="1" allowOverlap="1" wp14:anchorId="3E0EE246" wp14:editId="555AB50E">
                <wp:simplePos x="0" y="0"/>
                <wp:positionH relativeFrom="margin">
                  <wp:align>left</wp:align>
                </wp:positionH>
                <wp:positionV relativeFrom="paragraph">
                  <wp:posOffset>1739900</wp:posOffset>
                </wp:positionV>
                <wp:extent cx="6103620" cy="4168140"/>
                <wp:effectExtent l="0" t="0" r="0" b="3810"/>
                <wp:wrapNone/>
                <wp:docPr id="1583212564" name="Text Box 6"/>
                <wp:cNvGraphicFramePr/>
                <a:graphic xmlns:a="http://schemas.openxmlformats.org/drawingml/2006/main">
                  <a:graphicData uri="http://schemas.microsoft.com/office/word/2010/wordprocessingShape">
                    <wps:wsp>
                      <wps:cNvSpPr txBox="1"/>
                      <wps:spPr>
                        <a:xfrm>
                          <a:off x="0" y="0"/>
                          <a:ext cx="6103620" cy="4168140"/>
                        </a:xfrm>
                        <a:prstGeom prst="rect">
                          <a:avLst/>
                        </a:prstGeom>
                        <a:noFill/>
                        <a:ln w="6350">
                          <a:noFill/>
                        </a:ln>
                      </wps:spPr>
                      <wps:txbx>
                        <w:txbxContent>
                          <w:p w14:paraId="6F5AC7E1" w14:textId="66DF62AD" w:rsidR="00AD0464" w:rsidRDefault="004D236E" w:rsidP="004D236E">
                            <w:pPr>
                              <w:pStyle w:val="Heading1"/>
                              <w:jc w:val="center"/>
                              <w:rPr>
                                <w:lang w:val="en-IN"/>
                              </w:rPr>
                            </w:pPr>
                            <w:r>
                              <w:rPr>
                                <w:lang w:val="en-IN"/>
                              </w:rPr>
                              <w:t>certification</w:t>
                            </w:r>
                          </w:p>
                          <w:p w14:paraId="325EFC14" w14:textId="096AB78D" w:rsidR="00471FF1" w:rsidRPr="00BA1951" w:rsidRDefault="00BA1951" w:rsidP="00662E64">
                            <w:pPr>
                              <w:rPr>
                                <w:sz w:val="32"/>
                                <w:szCs w:val="32"/>
                              </w:rPr>
                            </w:pPr>
                            <w:r w:rsidRPr="00BA1951">
                              <w:rPr>
                                <w:sz w:val="32"/>
                                <w:szCs w:val="32"/>
                              </w:rPr>
                              <w:t xml:space="preserve">This is to certify that the document titled "one -month Web Development Internship," submitted by </w:t>
                            </w:r>
                            <w:r w:rsidR="00EB1E12">
                              <w:rPr>
                                <w:sz w:val="32"/>
                                <w:szCs w:val="32"/>
                              </w:rPr>
                              <w:t>Pooja Mandrai</w:t>
                            </w:r>
                            <w:r w:rsidR="00EB1E12" w:rsidRPr="00BA1951">
                              <w:rPr>
                                <w:sz w:val="32"/>
                                <w:szCs w:val="32"/>
                              </w:rPr>
                              <w:t xml:space="preserve"> </w:t>
                            </w:r>
                            <w:r w:rsidRPr="00BA1951">
                              <w:rPr>
                                <w:sz w:val="32"/>
                                <w:szCs w:val="32"/>
                              </w:rPr>
                              <w:t>to the Department of Information Technology, U.I.T., B.U. Bhopal, pertains to internship training undertaken by the candidate during the 2024-25 academic session. Furthermore, it is confirmed that the details provided in the internship report meet the requirements set forth by the ordinance governing the Bachelor of Engineering degree in Information Technology at Barkatullah University, Bhopal.</w:t>
                            </w:r>
                          </w:p>
                          <w:p w14:paraId="2B547A49" w14:textId="33ACA054" w:rsidR="00471FF1" w:rsidRDefault="00471FF1" w:rsidP="00471FF1">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NAME-</w:t>
                            </w:r>
                            <w:r w:rsidR="00BA1951" w:rsidRPr="00BA1951">
                              <w:rPr>
                                <w:sz w:val="32"/>
                                <w:szCs w:val="32"/>
                              </w:rPr>
                              <w:t xml:space="preserve"> </w:t>
                            </w:r>
                            <w:r w:rsidR="007D381C">
                              <w:rPr>
                                <w:sz w:val="32"/>
                                <w:szCs w:val="32"/>
                              </w:rPr>
                              <w:t>Pooja Mandrai</w:t>
                            </w:r>
                          </w:p>
                          <w:p w14:paraId="62E41A2F" w14:textId="005AEF89" w:rsidR="00471FF1" w:rsidRPr="00E42874" w:rsidRDefault="00471FF1" w:rsidP="00471FF1">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I.T. </w:t>
                            </w:r>
                            <w:r w:rsidR="00BA1951">
                              <w:rPr>
                                <w:sz w:val="32"/>
                                <w:szCs w:val="32"/>
                              </w:rPr>
                              <w:t xml:space="preserve">       </w:t>
                            </w:r>
                            <w:r w:rsidR="00CB4133">
                              <w:rPr>
                                <w:sz w:val="32"/>
                                <w:szCs w:val="32"/>
                              </w:rPr>
                              <w:t>5</w:t>
                            </w:r>
                            <w:r w:rsidRPr="00E36463">
                              <w:rPr>
                                <w:sz w:val="32"/>
                                <w:szCs w:val="32"/>
                                <w:vertAlign w:val="superscript"/>
                              </w:rPr>
                              <w:t>TH</w:t>
                            </w:r>
                            <w:r>
                              <w:rPr>
                                <w:sz w:val="32"/>
                                <w:szCs w:val="32"/>
                              </w:rPr>
                              <w:t xml:space="preserve"> SEM</w:t>
                            </w:r>
                          </w:p>
                          <w:p w14:paraId="7710B7DD" w14:textId="63CD6AD8" w:rsidR="00471FF1" w:rsidRDefault="00471FF1" w:rsidP="00662E64">
                            <w:pPr>
                              <w:rPr>
                                <w:sz w:val="32"/>
                                <w:szCs w:val="32"/>
                              </w:rPr>
                            </w:pPr>
                          </w:p>
                          <w:p w14:paraId="2DC26403" w14:textId="77777777" w:rsidR="004D236E" w:rsidRPr="004D236E" w:rsidRDefault="004D236E" w:rsidP="004D236E">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E246" id="Text Box 6" o:spid="_x0000_s1029" type="#_x0000_t202" style="position:absolute;margin-left:0;margin-top:137pt;width:480.6pt;height:328.2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TiGw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" filled="f" stroked="f" strokeweight=".5pt">
                <v:textbox>
                  <w:txbxContent>
                    <w:p w14:paraId="6F5AC7E1" w14:textId="66DF62AD" w:rsidR="00AD0464" w:rsidRDefault="004D236E" w:rsidP="004D236E">
                      <w:pPr>
                        <w:pStyle w:val="Heading1"/>
                        <w:jc w:val="center"/>
                        <w:rPr>
                          <w:lang w:val="en-IN"/>
                        </w:rPr>
                      </w:pPr>
                      <w:r>
                        <w:rPr>
                          <w:lang w:val="en-IN"/>
                        </w:rPr>
                        <w:t>certification</w:t>
                      </w:r>
                    </w:p>
                    <w:p w14:paraId="325EFC14" w14:textId="096AB78D" w:rsidR="00471FF1" w:rsidRPr="00BA1951" w:rsidRDefault="00BA1951" w:rsidP="00662E64">
                      <w:pPr>
                        <w:rPr>
                          <w:sz w:val="32"/>
                          <w:szCs w:val="32"/>
                        </w:rPr>
                      </w:pPr>
                      <w:r w:rsidRPr="00BA1951">
                        <w:rPr>
                          <w:sz w:val="32"/>
                          <w:szCs w:val="32"/>
                        </w:rPr>
                        <w:t xml:space="preserve">This is to certify that the document titled "one -month Web Development Internship," submitted by </w:t>
                      </w:r>
                      <w:r w:rsidR="00EB1E12">
                        <w:rPr>
                          <w:sz w:val="32"/>
                          <w:szCs w:val="32"/>
                        </w:rPr>
                        <w:t>Pooja Mandrai</w:t>
                      </w:r>
                      <w:r w:rsidR="00EB1E12" w:rsidRPr="00BA1951">
                        <w:rPr>
                          <w:sz w:val="32"/>
                          <w:szCs w:val="32"/>
                        </w:rPr>
                        <w:t xml:space="preserve"> </w:t>
                      </w:r>
                      <w:r w:rsidRPr="00BA1951">
                        <w:rPr>
                          <w:sz w:val="32"/>
                          <w:szCs w:val="32"/>
                        </w:rPr>
                        <w:t>to the Department of Information Technology, U.I.T., B.U. Bhopal, pertains to internship training undertaken by the candidate during the 2024-25 academic session. Furthermore, it is confirmed that the details provided in the internship report meet the requirements set forth by the ordinance governing the Bachelor of Engineering degree in Information Technology at Barkatullah University, Bhopal.</w:t>
                      </w:r>
                    </w:p>
                    <w:p w14:paraId="2B547A49" w14:textId="33ACA054" w:rsidR="00471FF1" w:rsidRDefault="00471FF1" w:rsidP="00471FF1">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NAME-</w:t>
                      </w:r>
                      <w:r w:rsidR="00BA1951" w:rsidRPr="00BA1951">
                        <w:rPr>
                          <w:sz w:val="32"/>
                          <w:szCs w:val="32"/>
                        </w:rPr>
                        <w:t xml:space="preserve"> </w:t>
                      </w:r>
                      <w:r w:rsidR="007D381C">
                        <w:rPr>
                          <w:sz w:val="32"/>
                          <w:szCs w:val="32"/>
                        </w:rPr>
                        <w:t>Pooja Mandrai</w:t>
                      </w:r>
                    </w:p>
                    <w:p w14:paraId="62E41A2F" w14:textId="005AEF89" w:rsidR="00471FF1" w:rsidRPr="00E42874" w:rsidRDefault="00471FF1" w:rsidP="00471FF1">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I.T. </w:t>
                      </w:r>
                      <w:r w:rsidR="00BA1951">
                        <w:rPr>
                          <w:sz w:val="32"/>
                          <w:szCs w:val="32"/>
                        </w:rPr>
                        <w:t xml:space="preserve">       </w:t>
                      </w:r>
                      <w:r w:rsidR="00CB4133">
                        <w:rPr>
                          <w:sz w:val="32"/>
                          <w:szCs w:val="32"/>
                        </w:rPr>
                        <w:t>5</w:t>
                      </w:r>
                      <w:r w:rsidRPr="00E36463">
                        <w:rPr>
                          <w:sz w:val="32"/>
                          <w:szCs w:val="32"/>
                          <w:vertAlign w:val="superscript"/>
                        </w:rPr>
                        <w:t>TH</w:t>
                      </w:r>
                      <w:r>
                        <w:rPr>
                          <w:sz w:val="32"/>
                          <w:szCs w:val="32"/>
                        </w:rPr>
                        <w:t xml:space="preserve"> SEM</w:t>
                      </w:r>
                    </w:p>
                    <w:p w14:paraId="7710B7DD" w14:textId="63CD6AD8" w:rsidR="00471FF1" w:rsidRDefault="00471FF1" w:rsidP="00662E64">
                      <w:pPr>
                        <w:rPr>
                          <w:sz w:val="32"/>
                          <w:szCs w:val="32"/>
                        </w:rPr>
                      </w:pPr>
                    </w:p>
                    <w:p w14:paraId="2DC26403" w14:textId="77777777" w:rsidR="004D236E" w:rsidRPr="004D236E" w:rsidRDefault="004D236E" w:rsidP="004D236E">
                      <w:pPr>
                        <w:rPr>
                          <w:lang w:val="en-IN"/>
                        </w:rPr>
                      </w:pPr>
                    </w:p>
                  </w:txbxContent>
                </v:textbox>
                <w10:wrap anchorx="margin"/>
              </v:shape>
            </w:pict>
          </mc:Fallback>
        </mc:AlternateContent>
      </w:r>
      <w:r w:rsidR="00A37170">
        <w:br w:type="page"/>
      </w:r>
    </w:p>
    <w:p w14:paraId="6AB6BB0B" w14:textId="1A1E0135" w:rsidR="00AE1465" w:rsidRDefault="00431A59" w:rsidP="00AE1465">
      <w:pPr>
        <w:pStyle w:val="Heading1"/>
      </w:pPr>
      <w:r>
        <w:rPr>
          <w:noProof/>
        </w:rPr>
        <mc:AlternateContent>
          <mc:Choice Requires="wps">
            <w:drawing>
              <wp:anchor distT="45720" distB="45720" distL="114300" distR="114300" simplePos="0" relativeHeight="251788288" behindDoc="0" locked="0" layoutInCell="1" allowOverlap="1" wp14:anchorId="74DE9EA9" wp14:editId="1A7C4FC8">
                <wp:simplePos x="0" y="0"/>
                <wp:positionH relativeFrom="page">
                  <wp:posOffset>3688080</wp:posOffset>
                </wp:positionH>
                <wp:positionV relativeFrom="paragraph">
                  <wp:posOffset>0</wp:posOffset>
                </wp:positionV>
                <wp:extent cx="3558540" cy="8199120"/>
                <wp:effectExtent l="0" t="0" r="0" b="0"/>
                <wp:wrapSquare wrapText="bothSides"/>
                <wp:docPr id="1148993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8199120"/>
                        </a:xfrm>
                        <a:prstGeom prst="rect">
                          <a:avLst/>
                        </a:prstGeom>
                        <a:noFill/>
                        <a:ln w="9525">
                          <a:noFill/>
                          <a:miter lim="800000"/>
                          <a:headEnd/>
                          <a:tailEnd/>
                        </a:ln>
                      </wps:spPr>
                      <wps:txbx>
                        <w:txbxContent>
                          <w:p w14:paraId="75C9AEEE" w14:textId="4FA7C805" w:rsidR="00431A59" w:rsidRPr="000F5CCE" w:rsidRDefault="00431A59" w:rsidP="00431A59">
                            <w:pPr>
                              <w:pStyle w:val="Heading2"/>
                              <w:rPr>
                                <w:sz w:val="32"/>
                                <w:szCs w:val="32"/>
                                <w:lang w:val="en-IN"/>
                              </w:rPr>
                            </w:pPr>
                            <w:r w:rsidRPr="000F5CCE">
                              <w:rPr>
                                <w:sz w:val="32"/>
                                <w:szCs w:val="32"/>
                                <w:lang w:val="en-IN"/>
                              </w:rPr>
                              <w:t>Introduction-</w:t>
                            </w:r>
                            <w:r w:rsidR="00C145EB" w:rsidRPr="000F5CCE">
                              <w:rPr>
                                <w:sz w:val="32"/>
                                <w:szCs w:val="32"/>
                                <w:lang w:val="en-IN"/>
                              </w:rPr>
                              <w:t>---</w:t>
                            </w:r>
                            <w:r w:rsidRPr="000F5CCE">
                              <w:rPr>
                                <w:sz w:val="32"/>
                                <w:szCs w:val="32"/>
                                <w:lang w:val="en-IN"/>
                              </w:rPr>
                              <w:t>5</w:t>
                            </w:r>
                          </w:p>
                          <w:p w14:paraId="35BA55EC" w14:textId="77777777" w:rsidR="00C145EB" w:rsidRPr="000F5CCE" w:rsidRDefault="00C145EB" w:rsidP="0035657B">
                            <w:pPr>
                              <w:pStyle w:val="Heading2"/>
                              <w:rPr>
                                <w:sz w:val="32"/>
                                <w:szCs w:val="32"/>
                                <w:lang w:val="en-IN"/>
                              </w:rPr>
                            </w:pPr>
                          </w:p>
                          <w:p w14:paraId="24B25B29" w14:textId="487F1DD1" w:rsidR="0035657B" w:rsidRPr="000F5CCE" w:rsidRDefault="0035657B" w:rsidP="0035657B">
                            <w:pPr>
                              <w:pStyle w:val="Heading2"/>
                              <w:rPr>
                                <w:sz w:val="32"/>
                                <w:szCs w:val="32"/>
                                <w:lang w:val="en-IN"/>
                              </w:rPr>
                            </w:pPr>
                            <w:r w:rsidRPr="000F5CCE">
                              <w:rPr>
                                <w:sz w:val="32"/>
                                <w:szCs w:val="32"/>
                                <w:lang w:val="en-IN"/>
                              </w:rPr>
                              <w:t>real</w:t>
                            </w:r>
                            <w:r w:rsidR="00DA4496" w:rsidRPr="000F5CCE">
                              <w:rPr>
                                <w:sz w:val="32"/>
                                <w:szCs w:val="32"/>
                                <w:lang w:val="en-IN"/>
                              </w:rPr>
                              <w:t>-world experience-</w:t>
                            </w:r>
                            <w:r w:rsidR="00C145EB" w:rsidRPr="000F5CCE">
                              <w:rPr>
                                <w:sz w:val="32"/>
                                <w:szCs w:val="32"/>
                                <w:lang w:val="en-IN"/>
                              </w:rPr>
                              <w:t>---</w:t>
                            </w:r>
                            <w:r w:rsidR="00DA4496" w:rsidRPr="000F5CCE">
                              <w:rPr>
                                <w:sz w:val="32"/>
                                <w:szCs w:val="32"/>
                                <w:lang w:val="en-IN"/>
                              </w:rPr>
                              <w:t>6</w:t>
                            </w:r>
                          </w:p>
                          <w:p w14:paraId="5CFAD85B" w14:textId="77777777" w:rsidR="00DA4496" w:rsidRPr="000F5CCE" w:rsidRDefault="00DA4496" w:rsidP="00DA4496">
                            <w:pPr>
                              <w:rPr>
                                <w:sz w:val="32"/>
                                <w:szCs w:val="32"/>
                                <w:lang w:val="en-IN"/>
                              </w:rPr>
                            </w:pPr>
                          </w:p>
                          <w:p w14:paraId="3E739847" w14:textId="72B153A3" w:rsidR="00DA4496" w:rsidRPr="000F5CCE" w:rsidRDefault="00DA4496" w:rsidP="00DA4496">
                            <w:pPr>
                              <w:pStyle w:val="Heading2"/>
                              <w:rPr>
                                <w:sz w:val="32"/>
                                <w:szCs w:val="32"/>
                                <w:lang w:val="en-IN"/>
                              </w:rPr>
                            </w:pPr>
                            <w:r w:rsidRPr="000F5CCE">
                              <w:rPr>
                                <w:sz w:val="32"/>
                                <w:szCs w:val="32"/>
                                <w:lang w:val="en-IN"/>
                              </w:rPr>
                              <w:t>skill</w:t>
                            </w:r>
                            <w:r w:rsidR="00C145EB" w:rsidRPr="000F5CCE">
                              <w:rPr>
                                <w:sz w:val="32"/>
                                <w:szCs w:val="32"/>
                                <w:lang w:val="en-IN"/>
                              </w:rPr>
                              <w:t xml:space="preserve"> enhancement----7</w:t>
                            </w:r>
                          </w:p>
                          <w:p w14:paraId="66D567B0" w14:textId="77777777" w:rsidR="00C145EB" w:rsidRPr="000F5CCE" w:rsidRDefault="00C145EB" w:rsidP="00C145EB">
                            <w:pPr>
                              <w:rPr>
                                <w:sz w:val="32"/>
                                <w:szCs w:val="32"/>
                                <w:lang w:val="en-IN"/>
                              </w:rPr>
                            </w:pPr>
                          </w:p>
                          <w:p w14:paraId="4DBD36C0" w14:textId="61E6B1A0" w:rsidR="00431A59" w:rsidRPr="000F5CCE" w:rsidRDefault="00C145EB" w:rsidP="00C145EB">
                            <w:pPr>
                              <w:pStyle w:val="Heading2"/>
                              <w:rPr>
                                <w:sz w:val="32"/>
                                <w:szCs w:val="32"/>
                                <w:lang w:val="en-IN"/>
                              </w:rPr>
                            </w:pPr>
                            <w:r w:rsidRPr="000F5CCE">
                              <w:rPr>
                                <w:sz w:val="32"/>
                                <w:szCs w:val="32"/>
                                <w:lang w:val="en-IN"/>
                              </w:rPr>
                              <w:t>projects----8</w:t>
                            </w:r>
                          </w:p>
                          <w:p w14:paraId="25C7B267" w14:textId="77777777" w:rsidR="00D040C5" w:rsidRPr="000F5CCE" w:rsidRDefault="00D040C5" w:rsidP="00D040C5">
                            <w:pPr>
                              <w:rPr>
                                <w:sz w:val="32"/>
                                <w:szCs w:val="32"/>
                                <w:lang w:val="en-IN"/>
                              </w:rPr>
                            </w:pPr>
                          </w:p>
                          <w:p w14:paraId="0BAA70B3" w14:textId="55E3C567" w:rsidR="00D040C5" w:rsidRDefault="00D040C5" w:rsidP="00D040C5">
                            <w:pPr>
                              <w:pStyle w:val="Heading2"/>
                              <w:rPr>
                                <w:sz w:val="32"/>
                                <w:szCs w:val="32"/>
                                <w:lang w:val="en-IN"/>
                              </w:rPr>
                            </w:pPr>
                            <w:r w:rsidRPr="000F5CCE">
                              <w:rPr>
                                <w:sz w:val="32"/>
                                <w:szCs w:val="32"/>
                                <w:lang w:val="en-IN"/>
                              </w:rPr>
                              <w:t>soft-skills development---</w:t>
                            </w:r>
                            <w:r w:rsidR="00B40494" w:rsidRPr="000F5CCE">
                              <w:rPr>
                                <w:sz w:val="32"/>
                                <w:szCs w:val="32"/>
                                <w:lang w:val="en-IN"/>
                              </w:rPr>
                              <w:t>-1</w:t>
                            </w:r>
                            <w:r w:rsidR="00CB4133">
                              <w:rPr>
                                <w:sz w:val="32"/>
                                <w:szCs w:val="32"/>
                                <w:lang w:val="en-IN"/>
                              </w:rPr>
                              <w:t>1</w:t>
                            </w:r>
                          </w:p>
                          <w:p w14:paraId="3F59E231" w14:textId="1DD01A57" w:rsidR="00332F97" w:rsidRDefault="00332F97" w:rsidP="00332F97">
                            <w:pPr>
                              <w:rPr>
                                <w:lang w:val="en-IN"/>
                              </w:rPr>
                            </w:pPr>
                          </w:p>
                          <w:p w14:paraId="3855BB8F" w14:textId="3B48DE56" w:rsidR="00332F97" w:rsidRPr="00B56730" w:rsidRDefault="00332F97" w:rsidP="00332F97">
                            <w:pPr>
                              <w:pStyle w:val="Heading2"/>
                              <w:rPr>
                                <w:sz w:val="32"/>
                                <w:szCs w:val="32"/>
                                <w:lang w:val="en-IN"/>
                              </w:rPr>
                            </w:pPr>
                            <w:r w:rsidRPr="00B56730">
                              <w:rPr>
                                <w:sz w:val="32"/>
                                <w:szCs w:val="32"/>
                                <w:lang w:val="en-IN"/>
                              </w:rPr>
                              <w:t>Job responsibility----</w:t>
                            </w:r>
                            <w:r w:rsidR="00415987" w:rsidRPr="00B56730">
                              <w:rPr>
                                <w:sz w:val="32"/>
                                <w:szCs w:val="32"/>
                                <w:lang w:val="en-IN"/>
                              </w:rPr>
                              <w:t>1</w:t>
                            </w:r>
                            <w:r w:rsidR="00CB4133">
                              <w:rPr>
                                <w:sz w:val="32"/>
                                <w:szCs w:val="32"/>
                                <w:lang w:val="en-IN"/>
                              </w:rPr>
                              <w:t>4</w:t>
                            </w:r>
                          </w:p>
                          <w:p w14:paraId="60A711D0" w14:textId="77777777" w:rsidR="00332F97" w:rsidRPr="00B56730" w:rsidRDefault="00332F97" w:rsidP="00332F97">
                            <w:pPr>
                              <w:rPr>
                                <w:sz w:val="32"/>
                                <w:szCs w:val="32"/>
                                <w:lang w:val="en-IN"/>
                              </w:rPr>
                            </w:pPr>
                          </w:p>
                          <w:p w14:paraId="6CE1E777" w14:textId="7ED77E31" w:rsidR="00332F97" w:rsidRPr="00332F97" w:rsidRDefault="00332F97" w:rsidP="00332F97">
                            <w:pPr>
                              <w:pStyle w:val="Heading2"/>
                              <w:rPr>
                                <w:lang w:val="en-IN"/>
                              </w:rPr>
                            </w:pPr>
                            <w:r w:rsidRPr="00B56730">
                              <w:rPr>
                                <w:sz w:val="32"/>
                                <w:szCs w:val="32"/>
                                <w:lang w:val="en-IN"/>
                              </w:rPr>
                              <w:t>Learning experience----</w:t>
                            </w:r>
                            <w:r w:rsidR="00CB4133">
                              <w:rPr>
                                <w:sz w:val="32"/>
                                <w:szCs w:val="32"/>
                                <w:lang w:val="en-IN"/>
                              </w:rPr>
                              <w:t>15</w:t>
                            </w:r>
                          </w:p>
                          <w:p w14:paraId="17F7548C" w14:textId="7F607467" w:rsidR="00147419" w:rsidRPr="000F5CCE" w:rsidRDefault="00147419" w:rsidP="00B745A0">
                            <w:pPr>
                              <w:pStyle w:val="Heading2"/>
                              <w:rPr>
                                <w:sz w:val="32"/>
                                <w:szCs w:val="32"/>
                              </w:rPr>
                            </w:pPr>
                          </w:p>
                          <w:p w14:paraId="41287565" w14:textId="0A6A8554" w:rsidR="007E4C44" w:rsidRDefault="007E4C44" w:rsidP="007E4C44">
                            <w:pPr>
                              <w:pStyle w:val="Heading2"/>
                              <w:rPr>
                                <w:sz w:val="32"/>
                                <w:szCs w:val="32"/>
                              </w:rPr>
                            </w:pPr>
                            <w:r w:rsidRPr="000F5CCE">
                              <w:rPr>
                                <w:sz w:val="32"/>
                                <w:szCs w:val="32"/>
                              </w:rPr>
                              <w:t>certi</w:t>
                            </w:r>
                            <w:r w:rsidR="000F5CCE" w:rsidRPr="000F5CCE">
                              <w:rPr>
                                <w:sz w:val="32"/>
                                <w:szCs w:val="32"/>
                              </w:rPr>
                              <w:t>ficate----</w:t>
                            </w:r>
                            <w:r w:rsidR="00CB4133">
                              <w:rPr>
                                <w:sz w:val="32"/>
                                <w:szCs w:val="32"/>
                              </w:rPr>
                              <w:t>16</w:t>
                            </w:r>
                          </w:p>
                          <w:p w14:paraId="022FC3E3" w14:textId="3F39F1F1" w:rsidR="00E00D20" w:rsidRDefault="00E00D20" w:rsidP="00E00D20">
                            <w:pPr>
                              <w:pStyle w:val="Heading2"/>
                            </w:pPr>
                          </w:p>
                          <w:p w14:paraId="39BDEFEB" w14:textId="6D240940" w:rsidR="004E2D43" w:rsidRPr="00B56730" w:rsidRDefault="004E2D43" w:rsidP="00332F97">
                            <w:pPr>
                              <w:pStyle w:val="Heading2"/>
                              <w:rPr>
                                <w:sz w:val="32"/>
                                <w:szCs w:val="32"/>
                              </w:rPr>
                            </w:pPr>
                            <w:r w:rsidRPr="00B56730">
                              <w:rPr>
                                <w:sz w:val="32"/>
                                <w:szCs w:val="32"/>
                              </w:rPr>
                              <w:t>Feedback</w:t>
                            </w:r>
                            <w:r w:rsidR="00332F97" w:rsidRPr="00B56730">
                              <w:rPr>
                                <w:sz w:val="32"/>
                                <w:szCs w:val="32"/>
                              </w:rPr>
                              <w:t>----</w:t>
                            </w:r>
                            <w:r w:rsidR="00CB4133">
                              <w:rPr>
                                <w:sz w:val="32"/>
                                <w:szCs w:val="32"/>
                              </w:rPr>
                              <w:t>17</w:t>
                            </w:r>
                          </w:p>
                          <w:p w14:paraId="6F9BBB74" w14:textId="77777777" w:rsidR="000F5CCE" w:rsidRPr="000F5CCE" w:rsidRDefault="000F5CCE" w:rsidP="000F5CCE">
                            <w:pPr>
                              <w:rPr>
                                <w:sz w:val="40"/>
                                <w:szCs w:val="40"/>
                              </w:rPr>
                            </w:pPr>
                          </w:p>
                          <w:p w14:paraId="124D2509" w14:textId="651390B4" w:rsidR="000F5CCE" w:rsidRDefault="000F5CCE" w:rsidP="000F5CCE">
                            <w:pPr>
                              <w:pStyle w:val="Heading2"/>
                              <w:rPr>
                                <w:sz w:val="32"/>
                                <w:szCs w:val="32"/>
                              </w:rPr>
                            </w:pPr>
                            <w:r w:rsidRPr="000F5CCE">
                              <w:rPr>
                                <w:sz w:val="32"/>
                                <w:szCs w:val="32"/>
                              </w:rPr>
                              <w:t>Conclusion----</w:t>
                            </w:r>
                            <w:r w:rsidR="00CB4133">
                              <w:rPr>
                                <w:sz w:val="32"/>
                                <w:szCs w:val="32"/>
                              </w:rPr>
                              <w:t>18</w:t>
                            </w:r>
                          </w:p>
                          <w:p w14:paraId="7D369B23" w14:textId="77777777" w:rsidR="00E00D20" w:rsidRDefault="00E00D20" w:rsidP="00E00D20"/>
                          <w:p w14:paraId="67D82A35" w14:textId="2163C693" w:rsidR="00E00D20" w:rsidRPr="00E00D20" w:rsidRDefault="00E00D20" w:rsidP="00E00D20">
                            <w:pPr>
                              <w:pStyle w:val="Heading2"/>
                            </w:pPr>
                          </w:p>
                          <w:p w14:paraId="6F35B22F" w14:textId="77777777" w:rsidR="000F5CCE" w:rsidRDefault="000F5CCE" w:rsidP="000F5CCE">
                            <w:pPr>
                              <w:rPr>
                                <w:lang w:val="en-IN"/>
                              </w:rPr>
                            </w:pPr>
                          </w:p>
                          <w:p w14:paraId="6CF68208" w14:textId="77777777" w:rsidR="000F5CCE" w:rsidRDefault="000F5CCE" w:rsidP="000F5CCE">
                            <w:pPr>
                              <w:rPr>
                                <w:lang w:val="en-IN"/>
                              </w:rPr>
                            </w:pPr>
                          </w:p>
                          <w:p w14:paraId="1240B4B8" w14:textId="77777777" w:rsidR="000F5CCE" w:rsidRDefault="000F5CCE" w:rsidP="000F5CCE">
                            <w:pPr>
                              <w:rPr>
                                <w:lang w:val="en-IN"/>
                              </w:rPr>
                            </w:pPr>
                          </w:p>
                          <w:p w14:paraId="5DFE6152" w14:textId="77777777" w:rsidR="00010EDB" w:rsidRDefault="00010EDB" w:rsidP="000F5CCE">
                            <w:pPr>
                              <w:rPr>
                                <w:lang w:val="en-IN"/>
                              </w:rPr>
                            </w:pPr>
                          </w:p>
                          <w:p w14:paraId="2BA9C5CE" w14:textId="77777777" w:rsidR="00010EDB" w:rsidRDefault="00010EDB" w:rsidP="000F5CCE">
                            <w:pPr>
                              <w:rPr>
                                <w:lang w:val="en-IN"/>
                              </w:rPr>
                            </w:pPr>
                          </w:p>
                          <w:p w14:paraId="0C27734D" w14:textId="003F1BFC" w:rsidR="00010EDB" w:rsidRDefault="00010EDB" w:rsidP="00010EDB">
                            <w:pPr>
                              <w:pStyle w:val="Author"/>
                              <w:jc w:val="right"/>
                              <w:rPr>
                                <w:lang w:val="en-IN"/>
                              </w:rPr>
                            </w:pPr>
                            <w:r>
                              <w:rPr>
                                <w:lang w:val="en-IN"/>
                              </w:rPr>
                              <w:t>Ziya Siddiqui</w:t>
                            </w:r>
                          </w:p>
                          <w:p w14:paraId="587101BA" w14:textId="77777777" w:rsidR="000F5CCE" w:rsidRDefault="000F5CCE" w:rsidP="000F5CCE">
                            <w:pPr>
                              <w:rPr>
                                <w:lang w:val="en-IN"/>
                              </w:rPr>
                            </w:pPr>
                          </w:p>
                          <w:p w14:paraId="24E54883" w14:textId="77777777" w:rsidR="000F5CCE" w:rsidRDefault="000F5CCE" w:rsidP="000F5CCE">
                            <w:pPr>
                              <w:rPr>
                                <w:lang w:val="en-IN"/>
                              </w:rPr>
                            </w:pPr>
                          </w:p>
                          <w:p w14:paraId="3C685202" w14:textId="77777777" w:rsidR="000F5CCE" w:rsidRDefault="000F5CCE" w:rsidP="000F5CCE">
                            <w:pPr>
                              <w:rPr>
                                <w:lang w:val="en-IN"/>
                              </w:rPr>
                            </w:pPr>
                          </w:p>
                          <w:p w14:paraId="04EE261C" w14:textId="77777777" w:rsidR="000F5CCE" w:rsidRPr="000F5CCE" w:rsidRDefault="000F5CCE" w:rsidP="000F5CCE">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E9EA9" id="_x0000_s1030" type="#_x0000_t202" style="position:absolute;left:0;text-align:left;margin-left:290.4pt;margin-top:0;width:280.2pt;height:645.6pt;z-index:251788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" filled="f" stroked="f">
                <v:textbox>
                  <w:txbxContent>
                    <w:p w14:paraId="75C9AEEE" w14:textId="4FA7C805" w:rsidR="00431A59" w:rsidRPr="000F5CCE" w:rsidRDefault="00431A59" w:rsidP="00431A59">
                      <w:pPr>
                        <w:pStyle w:val="Heading2"/>
                        <w:rPr>
                          <w:sz w:val="32"/>
                          <w:szCs w:val="32"/>
                          <w:lang w:val="en-IN"/>
                        </w:rPr>
                      </w:pPr>
                      <w:r w:rsidRPr="000F5CCE">
                        <w:rPr>
                          <w:sz w:val="32"/>
                          <w:szCs w:val="32"/>
                          <w:lang w:val="en-IN"/>
                        </w:rPr>
                        <w:t>Introduction-</w:t>
                      </w:r>
                      <w:r w:rsidR="00C145EB" w:rsidRPr="000F5CCE">
                        <w:rPr>
                          <w:sz w:val="32"/>
                          <w:szCs w:val="32"/>
                          <w:lang w:val="en-IN"/>
                        </w:rPr>
                        <w:t>---</w:t>
                      </w:r>
                      <w:r w:rsidRPr="000F5CCE">
                        <w:rPr>
                          <w:sz w:val="32"/>
                          <w:szCs w:val="32"/>
                          <w:lang w:val="en-IN"/>
                        </w:rPr>
                        <w:t>5</w:t>
                      </w:r>
                    </w:p>
                    <w:p w14:paraId="35BA55EC" w14:textId="77777777" w:rsidR="00C145EB" w:rsidRPr="000F5CCE" w:rsidRDefault="00C145EB" w:rsidP="0035657B">
                      <w:pPr>
                        <w:pStyle w:val="Heading2"/>
                        <w:rPr>
                          <w:sz w:val="32"/>
                          <w:szCs w:val="32"/>
                          <w:lang w:val="en-IN"/>
                        </w:rPr>
                      </w:pPr>
                    </w:p>
                    <w:p w14:paraId="24B25B29" w14:textId="487F1DD1" w:rsidR="0035657B" w:rsidRPr="000F5CCE" w:rsidRDefault="0035657B" w:rsidP="0035657B">
                      <w:pPr>
                        <w:pStyle w:val="Heading2"/>
                        <w:rPr>
                          <w:sz w:val="32"/>
                          <w:szCs w:val="32"/>
                          <w:lang w:val="en-IN"/>
                        </w:rPr>
                      </w:pPr>
                      <w:r w:rsidRPr="000F5CCE">
                        <w:rPr>
                          <w:sz w:val="32"/>
                          <w:szCs w:val="32"/>
                          <w:lang w:val="en-IN"/>
                        </w:rPr>
                        <w:t>real</w:t>
                      </w:r>
                      <w:r w:rsidR="00DA4496" w:rsidRPr="000F5CCE">
                        <w:rPr>
                          <w:sz w:val="32"/>
                          <w:szCs w:val="32"/>
                          <w:lang w:val="en-IN"/>
                        </w:rPr>
                        <w:t>-world experience-</w:t>
                      </w:r>
                      <w:r w:rsidR="00C145EB" w:rsidRPr="000F5CCE">
                        <w:rPr>
                          <w:sz w:val="32"/>
                          <w:szCs w:val="32"/>
                          <w:lang w:val="en-IN"/>
                        </w:rPr>
                        <w:t>---</w:t>
                      </w:r>
                      <w:r w:rsidR="00DA4496" w:rsidRPr="000F5CCE">
                        <w:rPr>
                          <w:sz w:val="32"/>
                          <w:szCs w:val="32"/>
                          <w:lang w:val="en-IN"/>
                        </w:rPr>
                        <w:t>6</w:t>
                      </w:r>
                    </w:p>
                    <w:p w14:paraId="5CFAD85B" w14:textId="77777777" w:rsidR="00DA4496" w:rsidRPr="000F5CCE" w:rsidRDefault="00DA4496" w:rsidP="00DA4496">
                      <w:pPr>
                        <w:rPr>
                          <w:sz w:val="32"/>
                          <w:szCs w:val="32"/>
                          <w:lang w:val="en-IN"/>
                        </w:rPr>
                      </w:pPr>
                    </w:p>
                    <w:p w14:paraId="3E739847" w14:textId="72B153A3" w:rsidR="00DA4496" w:rsidRPr="000F5CCE" w:rsidRDefault="00DA4496" w:rsidP="00DA4496">
                      <w:pPr>
                        <w:pStyle w:val="Heading2"/>
                        <w:rPr>
                          <w:sz w:val="32"/>
                          <w:szCs w:val="32"/>
                          <w:lang w:val="en-IN"/>
                        </w:rPr>
                      </w:pPr>
                      <w:r w:rsidRPr="000F5CCE">
                        <w:rPr>
                          <w:sz w:val="32"/>
                          <w:szCs w:val="32"/>
                          <w:lang w:val="en-IN"/>
                        </w:rPr>
                        <w:t>skill</w:t>
                      </w:r>
                      <w:r w:rsidR="00C145EB" w:rsidRPr="000F5CCE">
                        <w:rPr>
                          <w:sz w:val="32"/>
                          <w:szCs w:val="32"/>
                          <w:lang w:val="en-IN"/>
                        </w:rPr>
                        <w:t xml:space="preserve"> enhancement----7</w:t>
                      </w:r>
                    </w:p>
                    <w:p w14:paraId="66D567B0" w14:textId="77777777" w:rsidR="00C145EB" w:rsidRPr="000F5CCE" w:rsidRDefault="00C145EB" w:rsidP="00C145EB">
                      <w:pPr>
                        <w:rPr>
                          <w:sz w:val="32"/>
                          <w:szCs w:val="32"/>
                          <w:lang w:val="en-IN"/>
                        </w:rPr>
                      </w:pPr>
                    </w:p>
                    <w:p w14:paraId="4DBD36C0" w14:textId="61E6B1A0" w:rsidR="00431A59" w:rsidRPr="000F5CCE" w:rsidRDefault="00C145EB" w:rsidP="00C145EB">
                      <w:pPr>
                        <w:pStyle w:val="Heading2"/>
                        <w:rPr>
                          <w:sz w:val="32"/>
                          <w:szCs w:val="32"/>
                          <w:lang w:val="en-IN"/>
                        </w:rPr>
                      </w:pPr>
                      <w:r w:rsidRPr="000F5CCE">
                        <w:rPr>
                          <w:sz w:val="32"/>
                          <w:szCs w:val="32"/>
                          <w:lang w:val="en-IN"/>
                        </w:rPr>
                        <w:t>projects----8</w:t>
                      </w:r>
                    </w:p>
                    <w:p w14:paraId="25C7B267" w14:textId="77777777" w:rsidR="00D040C5" w:rsidRPr="000F5CCE" w:rsidRDefault="00D040C5" w:rsidP="00D040C5">
                      <w:pPr>
                        <w:rPr>
                          <w:sz w:val="32"/>
                          <w:szCs w:val="32"/>
                          <w:lang w:val="en-IN"/>
                        </w:rPr>
                      </w:pPr>
                    </w:p>
                    <w:p w14:paraId="0BAA70B3" w14:textId="55E3C567" w:rsidR="00D040C5" w:rsidRDefault="00D040C5" w:rsidP="00D040C5">
                      <w:pPr>
                        <w:pStyle w:val="Heading2"/>
                        <w:rPr>
                          <w:sz w:val="32"/>
                          <w:szCs w:val="32"/>
                          <w:lang w:val="en-IN"/>
                        </w:rPr>
                      </w:pPr>
                      <w:r w:rsidRPr="000F5CCE">
                        <w:rPr>
                          <w:sz w:val="32"/>
                          <w:szCs w:val="32"/>
                          <w:lang w:val="en-IN"/>
                        </w:rPr>
                        <w:t>soft-skills development---</w:t>
                      </w:r>
                      <w:r w:rsidR="00B40494" w:rsidRPr="000F5CCE">
                        <w:rPr>
                          <w:sz w:val="32"/>
                          <w:szCs w:val="32"/>
                          <w:lang w:val="en-IN"/>
                        </w:rPr>
                        <w:t>-1</w:t>
                      </w:r>
                      <w:r w:rsidR="00CB4133">
                        <w:rPr>
                          <w:sz w:val="32"/>
                          <w:szCs w:val="32"/>
                          <w:lang w:val="en-IN"/>
                        </w:rPr>
                        <w:t>1</w:t>
                      </w:r>
                    </w:p>
                    <w:p w14:paraId="3F59E231" w14:textId="1DD01A57" w:rsidR="00332F97" w:rsidRDefault="00332F97" w:rsidP="00332F97">
                      <w:pPr>
                        <w:rPr>
                          <w:lang w:val="en-IN"/>
                        </w:rPr>
                      </w:pPr>
                    </w:p>
                    <w:p w14:paraId="3855BB8F" w14:textId="3B48DE56" w:rsidR="00332F97" w:rsidRPr="00B56730" w:rsidRDefault="00332F97" w:rsidP="00332F97">
                      <w:pPr>
                        <w:pStyle w:val="Heading2"/>
                        <w:rPr>
                          <w:sz w:val="32"/>
                          <w:szCs w:val="32"/>
                          <w:lang w:val="en-IN"/>
                        </w:rPr>
                      </w:pPr>
                      <w:r w:rsidRPr="00B56730">
                        <w:rPr>
                          <w:sz w:val="32"/>
                          <w:szCs w:val="32"/>
                          <w:lang w:val="en-IN"/>
                        </w:rPr>
                        <w:t>Job responsibility----</w:t>
                      </w:r>
                      <w:r w:rsidR="00415987" w:rsidRPr="00B56730">
                        <w:rPr>
                          <w:sz w:val="32"/>
                          <w:szCs w:val="32"/>
                          <w:lang w:val="en-IN"/>
                        </w:rPr>
                        <w:t>1</w:t>
                      </w:r>
                      <w:r w:rsidR="00CB4133">
                        <w:rPr>
                          <w:sz w:val="32"/>
                          <w:szCs w:val="32"/>
                          <w:lang w:val="en-IN"/>
                        </w:rPr>
                        <w:t>4</w:t>
                      </w:r>
                    </w:p>
                    <w:p w14:paraId="60A711D0" w14:textId="77777777" w:rsidR="00332F97" w:rsidRPr="00B56730" w:rsidRDefault="00332F97" w:rsidP="00332F97">
                      <w:pPr>
                        <w:rPr>
                          <w:sz w:val="32"/>
                          <w:szCs w:val="32"/>
                          <w:lang w:val="en-IN"/>
                        </w:rPr>
                      </w:pPr>
                    </w:p>
                    <w:p w14:paraId="6CE1E777" w14:textId="7ED77E31" w:rsidR="00332F97" w:rsidRPr="00332F97" w:rsidRDefault="00332F97" w:rsidP="00332F97">
                      <w:pPr>
                        <w:pStyle w:val="Heading2"/>
                        <w:rPr>
                          <w:lang w:val="en-IN"/>
                        </w:rPr>
                      </w:pPr>
                      <w:r w:rsidRPr="00B56730">
                        <w:rPr>
                          <w:sz w:val="32"/>
                          <w:szCs w:val="32"/>
                          <w:lang w:val="en-IN"/>
                        </w:rPr>
                        <w:t>Learning experience----</w:t>
                      </w:r>
                      <w:r w:rsidR="00CB4133">
                        <w:rPr>
                          <w:sz w:val="32"/>
                          <w:szCs w:val="32"/>
                          <w:lang w:val="en-IN"/>
                        </w:rPr>
                        <w:t>15</w:t>
                      </w:r>
                    </w:p>
                    <w:p w14:paraId="17F7548C" w14:textId="7F607467" w:rsidR="00147419" w:rsidRPr="000F5CCE" w:rsidRDefault="00147419" w:rsidP="00B745A0">
                      <w:pPr>
                        <w:pStyle w:val="Heading2"/>
                        <w:rPr>
                          <w:sz w:val="32"/>
                          <w:szCs w:val="32"/>
                        </w:rPr>
                      </w:pPr>
                    </w:p>
                    <w:p w14:paraId="41287565" w14:textId="0A6A8554" w:rsidR="007E4C44" w:rsidRDefault="007E4C44" w:rsidP="007E4C44">
                      <w:pPr>
                        <w:pStyle w:val="Heading2"/>
                        <w:rPr>
                          <w:sz w:val="32"/>
                          <w:szCs w:val="32"/>
                        </w:rPr>
                      </w:pPr>
                      <w:r w:rsidRPr="000F5CCE">
                        <w:rPr>
                          <w:sz w:val="32"/>
                          <w:szCs w:val="32"/>
                        </w:rPr>
                        <w:t>certi</w:t>
                      </w:r>
                      <w:r w:rsidR="000F5CCE" w:rsidRPr="000F5CCE">
                        <w:rPr>
                          <w:sz w:val="32"/>
                          <w:szCs w:val="32"/>
                        </w:rPr>
                        <w:t>ficate----</w:t>
                      </w:r>
                      <w:r w:rsidR="00CB4133">
                        <w:rPr>
                          <w:sz w:val="32"/>
                          <w:szCs w:val="32"/>
                        </w:rPr>
                        <w:t>16</w:t>
                      </w:r>
                    </w:p>
                    <w:p w14:paraId="022FC3E3" w14:textId="3F39F1F1" w:rsidR="00E00D20" w:rsidRDefault="00E00D20" w:rsidP="00E00D20">
                      <w:pPr>
                        <w:pStyle w:val="Heading2"/>
                      </w:pPr>
                    </w:p>
                    <w:p w14:paraId="39BDEFEB" w14:textId="6D240940" w:rsidR="004E2D43" w:rsidRPr="00B56730" w:rsidRDefault="004E2D43" w:rsidP="00332F97">
                      <w:pPr>
                        <w:pStyle w:val="Heading2"/>
                        <w:rPr>
                          <w:sz w:val="32"/>
                          <w:szCs w:val="32"/>
                        </w:rPr>
                      </w:pPr>
                      <w:r w:rsidRPr="00B56730">
                        <w:rPr>
                          <w:sz w:val="32"/>
                          <w:szCs w:val="32"/>
                        </w:rPr>
                        <w:t>Feedback</w:t>
                      </w:r>
                      <w:r w:rsidR="00332F97" w:rsidRPr="00B56730">
                        <w:rPr>
                          <w:sz w:val="32"/>
                          <w:szCs w:val="32"/>
                        </w:rPr>
                        <w:t>----</w:t>
                      </w:r>
                      <w:r w:rsidR="00CB4133">
                        <w:rPr>
                          <w:sz w:val="32"/>
                          <w:szCs w:val="32"/>
                        </w:rPr>
                        <w:t>17</w:t>
                      </w:r>
                    </w:p>
                    <w:p w14:paraId="6F9BBB74" w14:textId="77777777" w:rsidR="000F5CCE" w:rsidRPr="000F5CCE" w:rsidRDefault="000F5CCE" w:rsidP="000F5CCE">
                      <w:pPr>
                        <w:rPr>
                          <w:sz w:val="40"/>
                          <w:szCs w:val="40"/>
                        </w:rPr>
                      </w:pPr>
                    </w:p>
                    <w:p w14:paraId="124D2509" w14:textId="651390B4" w:rsidR="000F5CCE" w:rsidRDefault="000F5CCE" w:rsidP="000F5CCE">
                      <w:pPr>
                        <w:pStyle w:val="Heading2"/>
                        <w:rPr>
                          <w:sz w:val="32"/>
                          <w:szCs w:val="32"/>
                        </w:rPr>
                      </w:pPr>
                      <w:r w:rsidRPr="000F5CCE">
                        <w:rPr>
                          <w:sz w:val="32"/>
                          <w:szCs w:val="32"/>
                        </w:rPr>
                        <w:t>Conclusion----</w:t>
                      </w:r>
                      <w:r w:rsidR="00CB4133">
                        <w:rPr>
                          <w:sz w:val="32"/>
                          <w:szCs w:val="32"/>
                        </w:rPr>
                        <w:t>18</w:t>
                      </w:r>
                    </w:p>
                    <w:p w14:paraId="7D369B23" w14:textId="77777777" w:rsidR="00E00D20" w:rsidRDefault="00E00D20" w:rsidP="00E00D20"/>
                    <w:p w14:paraId="67D82A35" w14:textId="2163C693" w:rsidR="00E00D20" w:rsidRPr="00E00D20" w:rsidRDefault="00E00D20" w:rsidP="00E00D20">
                      <w:pPr>
                        <w:pStyle w:val="Heading2"/>
                      </w:pPr>
                    </w:p>
                    <w:p w14:paraId="6F35B22F" w14:textId="77777777" w:rsidR="000F5CCE" w:rsidRDefault="000F5CCE" w:rsidP="000F5CCE">
                      <w:pPr>
                        <w:rPr>
                          <w:lang w:val="en-IN"/>
                        </w:rPr>
                      </w:pPr>
                    </w:p>
                    <w:p w14:paraId="6CF68208" w14:textId="77777777" w:rsidR="000F5CCE" w:rsidRDefault="000F5CCE" w:rsidP="000F5CCE">
                      <w:pPr>
                        <w:rPr>
                          <w:lang w:val="en-IN"/>
                        </w:rPr>
                      </w:pPr>
                    </w:p>
                    <w:p w14:paraId="1240B4B8" w14:textId="77777777" w:rsidR="000F5CCE" w:rsidRDefault="000F5CCE" w:rsidP="000F5CCE">
                      <w:pPr>
                        <w:rPr>
                          <w:lang w:val="en-IN"/>
                        </w:rPr>
                      </w:pPr>
                    </w:p>
                    <w:p w14:paraId="5DFE6152" w14:textId="77777777" w:rsidR="00010EDB" w:rsidRDefault="00010EDB" w:rsidP="000F5CCE">
                      <w:pPr>
                        <w:rPr>
                          <w:lang w:val="en-IN"/>
                        </w:rPr>
                      </w:pPr>
                    </w:p>
                    <w:p w14:paraId="2BA9C5CE" w14:textId="77777777" w:rsidR="00010EDB" w:rsidRDefault="00010EDB" w:rsidP="000F5CCE">
                      <w:pPr>
                        <w:rPr>
                          <w:lang w:val="en-IN"/>
                        </w:rPr>
                      </w:pPr>
                    </w:p>
                    <w:p w14:paraId="0C27734D" w14:textId="003F1BFC" w:rsidR="00010EDB" w:rsidRDefault="00010EDB" w:rsidP="00010EDB">
                      <w:pPr>
                        <w:pStyle w:val="Author"/>
                        <w:jc w:val="right"/>
                        <w:rPr>
                          <w:lang w:val="en-IN"/>
                        </w:rPr>
                      </w:pPr>
                      <w:r>
                        <w:rPr>
                          <w:lang w:val="en-IN"/>
                        </w:rPr>
                        <w:t>Ziya Siddiqui</w:t>
                      </w:r>
                    </w:p>
                    <w:p w14:paraId="587101BA" w14:textId="77777777" w:rsidR="000F5CCE" w:rsidRDefault="000F5CCE" w:rsidP="000F5CCE">
                      <w:pPr>
                        <w:rPr>
                          <w:lang w:val="en-IN"/>
                        </w:rPr>
                      </w:pPr>
                    </w:p>
                    <w:p w14:paraId="24E54883" w14:textId="77777777" w:rsidR="000F5CCE" w:rsidRDefault="000F5CCE" w:rsidP="000F5CCE">
                      <w:pPr>
                        <w:rPr>
                          <w:lang w:val="en-IN"/>
                        </w:rPr>
                      </w:pPr>
                    </w:p>
                    <w:p w14:paraId="3C685202" w14:textId="77777777" w:rsidR="000F5CCE" w:rsidRDefault="000F5CCE" w:rsidP="000F5CCE">
                      <w:pPr>
                        <w:rPr>
                          <w:lang w:val="en-IN"/>
                        </w:rPr>
                      </w:pPr>
                    </w:p>
                    <w:p w14:paraId="04EE261C" w14:textId="77777777" w:rsidR="000F5CCE" w:rsidRPr="000F5CCE" w:rsidRDefault="000F5CCE" w:rsidP="000F5CCE">
                      <w:pPr>
                        <w:rPr>
                          <w:lang w:val="en-IN"/>
                        </w:rPr>
                      </w:pPr>
                    </w:p>
                  </w:txbxContent>
                </v:textbox>
                <w10:wrap type="square" anchorx="page"/>
              </v:shape>
            </w:pict>
          </mc:Fallback>
        </mc:AlternateContent>
      </w:r>
      <w:r w:rsidR="00AE1465">
        <w:rPr>
          <w:noProof/>
        </w:rPr>
        <mc:AlternateContent>
          <mc:Choice Requires="wps">
            <w:drawing>
              <wp:anchor distT="45720" distB="45720" distL="114300" distR="114300" simplePos="0" relativeHeight="251786240" behindDoc="0" locked="0" layoutInCell="1" allowOverlap="1" wp14:anchorId="4ED163B1" wp14:editId="6DF1F179">
                <wp:simplePos x="0" y="0"/>
                <wp:positionH relativeFrom="column">
                  <wp:posOffset>-739140</wp:posOffset>
                </wp:positionH>
                <wp:positionV relativeFrom="paragraph">
                  <wp:posOffset>0</wp:posOffset>
                </wp:positionV>
                <wp:extent cx="3657600" cy="1676400"/>
                <wp:effectExtent l="0" t="0" r="0" b="0"/>
                <wp:wrapSquare wrapText="bothSides"/>
                <wp:docPr id="573899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676400"/>
                        </a:xfrm>
                        <a:prstGeom prst="rect">
                          <a:avLst/>
                        </a:prstGeom>
                        <a:noFill/>
                        <a:ln w="9525">
                          <a:noFill/>
                          <a:miter lim="800000"/>
                          <a:headEnd/>
                          <a:tailEnd/>
                        </a:ln>
                      </wps:spPr>
                      <wps:txbx>
                        <w:txbxContent>
                          <w:p w14:paraId="10F31A44" w14:textId="689BFB1D" w:rsidR="00AE1465" w:rsidRDefault="00431A59" w:rsidP="00431A59">
                            <w:pPr>
                              <w:pStyle w:val="Subtitle"/>
                            </w:pPr>
                            <w:r>
                              <w:t>table of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163B1" id="_x0000_s1031" type="#_x0000_t202" style="position:absolute;left:0;text-align:left;margin-left:-58.2pt;margin-top:0;width:4in;height:132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" filled="f" stroked="f">
                <v:textbox>
                  <w:txbxContent>
                    <w:p w14:paraId="10F31A44" w14:textId="689BFB1D" w:rsidR="00AE1465" w:rsidRDefault="00431A59" w:rsidP="00431A59">
                      <w:pPr>
                        <w:pStyle w:val="Subtitle"/>
                      </w:pPr>
                      <w:r>
                        <w:t>table of content</w:t>
                      </w:r>
                    </w:p>
                  </w:txbxContent>
                </v:textbox>
                <w10:wrap type="square"/>
              </v:shape>
            </w:pict>
          </mc:Fallback>
        </mc:AlternateContent>
      </w:r>
    </w:p>
    <w:p w14:paraId="52C37500" w14:textId="0689C7D7" w:rsidR="00AE1465" w:rsidRDefault="00AE1465">
      <w:pPr>
        <w:jc w:val="left"/>
      </w:pPr>
      <w:r>
        <w:br w:type="page"/>
      </w:r>
    </w:p>
    <w:p w14:paraId="48A07FDE" w14:textId="77777777" w:rsidR="00012D78" w:rsidRDefault="00012D78" w:rsidP="00E33E6F">
      <w:pPr>
        <w:pStyle w:val="TOCHeading"/>
        <w:sectPr w:rsidR="00012D78" w:rsidSect="00C851FC">
          <w:pgSz w:w="12240" w:h="15840"/>
          <w:pgMar w:top="1440" w:right="1440" w:bottom="1440" w:left="1440" w:header="720" w:footer="288" w:gutter="0"/>
          <w:cols w:space="720"/>
          <w:docGrid w:linePitch="360"/>
        </w:sectPr>
      </w:pPr>
      <w:bookmarkStart w:id="0" w:name="_Toc24564156"/>
    </w:p>
    <w:p w14:paraId="5056477B" w14:textId="1EF13011" w:rsidR="006C3737" w:rsidRDefault="006C3737" w:rsidP="00E33E6F"/>
    <w:bookmarkEnd w:id="0"/>
    <w:p w14:paraId="19011FBD" w14:textId="77777777" w:rsidR="006C3737" w:rsidRPr="00E33E6F" w:rsidRDefault="00000000" w:rsidP="00E33E6F">
      <w:pPr>
        <w:pStyle w:val="Heading1"/>
      </w:pPr>
      <w:sdt>
        <w:sdtPr>
          <w:id w:val="-1775390987"/>
          <w:placeholder>
            <w:docPart w:val="514730854F134B6B86BAC66ECE1EA2C9"/>
          </w:placeholder>
          <w:showingPlcHdr/>
          <w15:appearance w15:val="hidden"/>
        </w:sdtPr>
        <w:sdtContent>
          <w:r w:rsidR="00E33E6F" w:rsidRPr="00E33E6F">
            <w:t>introduction</w:t>
          </w:r>
        </w:sdtContent>
      </w:sdt>
      <w:r w:rsidR="00E33E6F">
        <w:t xml:space="preserve"> </w:t>
      </w:r>
    </w:p>
    <w:p w14:paraId="237C5E45" w14:textId="6957248B" w:rsidR="006C3737" w:rsidRDefault="00DA3861" w:rsidP="005E2F7C">
      <w:r w:rsidRPr="00DA3861">
        <w:rPr>
          <w:sz w:val="32"/>
          <w:szCs w:val="32"/>
        </w:rPr>
        <w:t xml:space="preserve">During my valuable </w:t>
      </w:r>
      <w:r w:rsidR="00CB4133">
        <w:rPr>
          <w:sz w:val="32"/>
          <w:szCs w:val="32"/>
        </w:rPr>
        <w:t>one</w:t>
      </w:r>
      <w:r w:rsidRPr="00DA3861">
        <w:rPr>
          <w:sz w:val="32"/>
          <w:szCs w:val="32"/>
        </w:rPr>
        <w:t>-month internship in web development, I deeply engaged in the dynamic process of designing and improving web solutions. Driven by my enthusiasm for programming and troubleshooting, I actively contributed to different aspects of front-end and back-end development. Working alongside experienced mentors, I enhanced my expertise in HTML and CSS. This practical experience enabled me to work on real-world projects, providing essential insights into industry standards and best practices. The internship not only strengthened my technical skills but also developed my teamwork abilities, offering a comprehensive understanding of the rapidly evolving web development field.</w:t>
      </w:r>
    </w:p>
    <w:p w14:paraId="75394A3D" w14:textId="77777777" w:rsidR="00E33E6F" w:rsidRDefault="00E33E6F" w:rsidP="005E2F7C">
      <w:pPr>
        <w:sectPr w:rsidR="00E33E6F" w:rsidSect="00E33E6F">
          <w:pgSz w:w="12240" w:h="15840"/>
          <w:pgMar w:top="3960" w:right="1440" w:bottom="1440" w:left="1440" w:header="720" w:footer="288" w:gutter="0"/>
          <w:cols w:space="720"/>
          <w:docGrid w:linePitch="360"/>
        </w:sectPr>
      </w:pPr>
    </w:p>
    <w:p w14:paraId="07F75687" w14:textId="35F7C62E" w:rsidR="00DD33EF" w:rsidRDefault="005330FE" w:rsidP="00E5760C">
      <w:r>
        <w:rPr>
          <w:noProof/>
        </w:rPr>
        <mc:AlternateContent>
          <mc:Choice Requires="wps">
            <w:drawing>
              <wp:anchor distT="45720" distB="45720" distL="114300" distR="114300" simplePos="0" relativeHeight="251769856" behindDoc="0" locked="0" layoutInCell="1" allowOverlap="1" wp14:anchorId="1935301C" wp14:editId="29A5B35C">
                <wp:simplePos x="0" y="0"/>
                <wp:positionH relativeFrom="margin">
                  <wp:align>right</wp:align>
                </wp:positionH>
                <wp:positionV relativeFrom="paragraph">
                  <wp:posOffset>0</wp:posOffset>
                </wp:positionV>
                <wp:extent cx="5943600" cy="47548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754880"/>
                        </a:xfrm>
                        <a:prstGeom prst="rect">
                          <a:avLst/>
                        </a:prstGeom>
                        <a:noFill/>
                        <a:ln w="9525">
                          <a:noFill/>
                          <a:miter lim="800000"/>
                          <a:headEnd/>
                          <a:tailEnd/>
                        </a:ln>
                      </wps:spPr>
                      <wps:txbx>
                        <w:txbxContent>
                          <w:p w14:paraId="3E849086" w14:textId="13513921" w:rsidR="005330FE" w:rsidRDefault="00140888" w:rsidP="00137C16">
                            <w:pPr>
                              <w:pStyle w:val="Subtitle"/>
                            </w:pPr>
                            <w:r>
                              <w:t>real-world exper</w:t>
                            </w:r>
                            <w:r w:rsidR="00137C16">
                              <w:t>ie</w:t>
                            </w:r>
                            <w:r>
                              <w:t>nce</w:t>
                            </w:r>
                          </w:p>
                          <w:p w14:paraId="6B885E43" w14:textId="2B18CF04" w:rsidR="005330FE" w:rsidRPr="00137C16" w:rsidRDefault="00DA3861" w:rsidP="00DA3861">
                            <w:pPr>
                              <w:rPr>
                                <w:sz w:val="32"/>
                                <w:szCs w:val="32"/>
                              </w:rPr>
                            </w:pPr>
                            <w:r w:rsidRPr="00DA3861">
                              <w:rPr>
                                <w:sz w:val="32"/>
                                <w:szCs w:val="32"/>
                              </w:rPr>
                              <w:t>During my internship, I gained valuable real-world experience in web development. I worked on live projects, using my skills in coding, debugging, and problem-solving to handle real challenges. Collaborating with experienced professionals, I explored both front-end and back-end development while completing projects like Orphic Solution, Sassy Event, and Non-Trade Cement Construction. This hands-on experience gave me a clear understanding of how the industry works and taught me important best practices. Working with different teams improved my communication and teamwork abilities. Overall, my internship provided practical and in-depth knowledge about the fast-changing field of web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5301C" id="_x0000_s1032" type="#_x0000_t202" style="position:absolute;left:0;text-align:left;margin-left:416.8pt;margin-top:0;width:468pt;height:374.4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" filled="f" stroked="f">
                <v:textbox>
                  <w:txbxContent>
                    <w:p w14:paraId="3E849086" w14:textId="13513921" w:rsidR="005330FE" w:rsidRDefault="00140888" w:rsidP="00137C16">
                      <w:pPr>
                        <w:pStyle w:val="Subtitle"/>
                      </w:pPr>
                      <w:r>
                        <w:t>real-world exper</w:t>
                      </w:r>
                      <w:r w:rsidR="00137C16">
                        <w:t>ie</w:t>
                      </w:r>
                      <w:r>
                        <w:t>nce</w:t>
                      </w:r>
                    </w:p>
                    <w:p w14:paraId="6B885E43" w14:textId="2B18CF04" w:rsidR="005330FE" w:rsidRPr="00137C16" w:rsidRDefault="00DA3861" w:rsidP="00DA3861">
                      <w:pPr>
                        <w:rPr>
                          <w:sz w:val="32"/>
                          <w:szCs w:val="32"/>
                        </w:rPr>
                      </w:pPr>
                      <w:r w:rsidRPr="00DA3861">
                        <w:rPr>
                          <w:sz w:val="32"/>
                          <w:szCs w:val="32"/>
                        </w:rPr>
                        <w:t>During my internship, I gained valuable real-world experience in web development. I worked on live projects, using my skills in coding, debugging, and problem-solving to handle real challenges. Collaborating with experienced professionals, I explored both front-end and back-end development while completing projects like Orphic Solution, Sassy Event, and Non-Trade Cement Construction. This hands-on experience gave me a clear understanding of how the industry works and taught me important best practices. Working with different teams improved my communication and teamwork abilities. Overall, my internship provided practical and in-depth knowledge about the fast-changing field of web development.</w:t>
                      </w:r>
                    </w:p>
                  </w:txbxContent>
                </v:textbox>
                <w10:wrap type="square" anchorx="margin"/>
              </v:shape>
            </w:pict>
          </mc:Fallback>
        </mc:AlternateContent>
      </w:r>
      <w:r w:rsidR="00DD33EF">
        <w:br w:type="page"/>
      </w:r>
    </w:p>
    <w:p w14:paraId="4233B54F" w14:textId="670D52A0" w:rsidR="00DD33EF" w:rsidRDefault="00A336D9" w:rsidP="005E2F7C">
      <w:r>
        <w:rPr>
          <w:noProof/>
        </w:rPr>
        <mc:AlternateContent>
          <mc:Choice Requires="wps">
            <w:drawing>
              <wp:anchor distT="45720" distB="45720" distL="114300" distR="114300" simplePos="0" relativeHeight="251771904" behindDoc="0" locked="0" layoutInCell="1" allowOverlap="1" wp14:anchorId="49C1665B" wp14:editId="09B758AD">
                <wp:simplePos x="0" y="0"/>
                <wp:positionH relativeFrom="column">
                  <wp:posOffset>-312420</wp:posOffset>
                </wp:positionH>
                <wp:positionV relativeFrom="paragraph">
                  <wp:posOffset>7620</wp:posOffset>
                </wp:positionV>
                <wp:extent cx="5212080" cy="4503420"/>
                <wp:effectExtent l="0" t="0" r="0" b="0"/>
                <wp:wrapSquare wrapText="bothSides"/>
                <wp:docPr id="542750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4503420"/>
                        </a:xfrm>
                        <a:prstGeom prst="rect">
                          <a:avLst/>
                        </a:prstGeom>
                        <a:noFill/>
                        <a:ln w="9525">
                          <a:noFill/>
                          <a:miter lim="800000"/>
                          <a:headEnd/>
                          <a:tailEnd/>
                        </a:ln>
                      </wps:spPr>
                      <wps:txbx>
                        <w:txbxContent>
                          <w:p w14:paraId="3C920A77" w14:textId="123568DA" w:rsidR="00A336D9" w:rsidRDefault="008B53D5" w:rsidP="00A336D9">
                            <w:pPr>
                              <w:pStyle w:val="Subtitle"/>
                            </w:pPr>
                            <w:r>
                              <w:t>Skill Enhancement</w:t>
                            </w:r>
                          </w:p>
                          <w:p w14:paraId="36CCCD54" w14:textId="7908ACA7" w:rsidR="00A336D9" w:rsidRPr="00A336D9" w:rsidRDefault="00DA3861" w:rsidP="00DA3861">
                            <w:pPr>
                              <w:rPr>
                                <w:sz w:val="32"/>
                                <w:szCs w:val="32"/>
                              </w:rPr>
                            </w:pPr>
                            <w:r w:rsidRPr="00DA3861">
                              <w:rPr>
                                <w:sz w:val="32"/>
                                <w:szCs w:val="32"/>
                              </w:rPr>
                              <w:t>During my o</w:t>
                            </w:r>
                            <w:r>
                              <w:rPr>
                                <w:sz w:val="32"/>
                                <w:szCs w:val="32"/>
                              </w:rPr>
                              <w:t>ne</w:t>
                            </w:r>
                            <w:r w:rsidRPr="00DA3861">
                              <w:rPr>
                                <w:sz w:val="32"/>
                                <w:szCs w:val="32"/>
                              </w:rPr>
                              <w:t xml:space="preserve">-month internship, I significantly enhanced my web development skills, mastering front-end technologies like HTML, CSS, and responsive design. Hands-on experience with tools </w:t>
                            </w:r>
                            <w:r>
                              <w:rPr>
                                <w:sz w:val="32"/>
                                <w:szCs w:val="32"/>
                              </w:rPr>
                              <w:t xml:space="preserve">and </w:t>
                            </w:r>
                            <w:r w:rsidRPr="00DA3861">
                              <w:rPr>
                                <w:sz w:val="32"/>
                                <w:szCs w:val="32"/>
                              </w:rPr>
                              <w:t>combined with teamwork in a professional setting, strengthened my problem-solving abilities and adaptability for future growth.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665B" id="_x0000_s1033" type="#_x0000_t202" style="position:absolute;left:0;text-align:left;margin-left:-24.6pt;margin-top:.6pt;width:410.4pt;height:354.6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" filled="f" stroked="f">
                <v:textbox>
                  <w:txbxContent>
                    <w:p w14:paraId="3C920A77" w14:textId="123568DA" w:rsidR="00A336D9" w:rsidRDefault="008B53D5" w:rsidP="00A336D9">
                      <w:pPr>
                        <w:pStyle w:val="Subtitle"/>
                      </w:pPr>
                      <w:r>
                        <w:t>Skill Enhancement</w:t>
                      </w:r>
                    </w:p>
                    <w:p w14:paraId="36CCCD54" w14:textId="7908ACA7" w:rsidR="00A336D9" w:rsidRPr="00A336D9" w:rsidRDefault="00DA3861" w:rsidP="00DA3861">
                      <w:pPr>
                        <w:rPr>
                          <w:sz w:val="32"/>
                          <w:szCs w:val="32"/>
                        </w:rPr>
                      </w:pPr>
                      <w:r w:rsidRPr="00DA3861">
                        <w:rPr>
                          <w:sz w:val="32"/>
                          <w:szCs w:val="32"/>
                        </w:rPr>
                        <w:t>During my o</w:t>
                      </w:r>
                      <w:r>
                        <w:rPr>
                          <w:sz w:val="32"/>
                          <w:szCs w:val="32"/>
                        </w:rPr>
                        <w:t>ne</w:t>
                      </w:r>
                      <w:r w:rsidRPr="00DA3861">
                        <w:rPr>
                          <w:sz w:val="32"/>
                          <w:szCs w:val="32"/>
                        </w:rPr>
                        <w:t xml:space="preserve">-month internship, I significantly enhanced my web development skills, mastering front-end technologies like HTML, CSS, and responsive design. Hands-on experience with tools </w:t>
                      </w:r>
                      <w:r>
                        <w:rPr>
                          <w:sz w:val="32"/>
                          <w:szCs w:val="32"/>
                        </w:rPr>
                        <w:t xml:space="preserve">and </w:t>
                      </w:r>
                      <w:r w:rsidRPr="00DA3861">
                        <w:rPr>
                          <w:sz w:val="32"/>
                          <w:szCs w:val="32"/>
                        </w:rPr>
                        <w:t>combined with teamwork in a professional setting, strengthened my problem-solving abilities and adaptability for future growth.</w:t>
                      </w:r>
                    </w:p>
                  </w:txbxContent>
                </v:textbox>
                <w10:wrap type="square"/>
              </v:shape>
            </w:pict>
          </mc:Fallback>
        </mc:AlternateContent>
      </w:r>
    </w:p>
    <w:p w14:paraId="5202EF51" w14:textId="77777777" w:rsidR="00DD33EF" w:rsidRDefault="00DD33EF">
      <w:pPr>
        <w:jc w:val="left"/>
      </w:pPr>
      <w:r>
        <w:br w:type="page"/>
      </w:r>
    </w:p>
    <w:p w14:paraId="0B53B188" w14:textId="2882D1EC" w:rsidR="00DD33EF" w:rsidRDefault="00DA3861" w:rsidP="005E2F7C">
      <w:r>
        <w:rPr>
          <w:noProof/>
        </w:rPr>
        <mc:AlternateContent>
          <mc:Choice Requires="wps">
            <w:drawing>
              <wp:anchor distT="0" distB="0" distL="114300" distR="114300" simplePos="0" relativeHeight="251815936" behindDoc="0" locked="0" layoutInCell="1" allowOverlap="1" wp14:anchorId="3DBC0434" wp14:editId="1CDF841E">
                <wp:simplePos x="0" y="0"/>
                <wp:positionH relativeFrom="column">
                  <wp:posOffset>60960</wp:posOffset>
                </wp:positionH>
                <wp:positionV relativeFrom="paragraph">
                  <wp:posOffset>5478780</wp:posOffset>
                </wp:positionV>
                <wp:extent cx="6050280" cy="3116580"/>
                <wp:effectExtent l="0" t="0" r="26670" b="26670"/>
                <wp:wrapNone/>
                <wp:docPr id="2055077091" name="Rectangle 23"/>
                <wp:cNvGraphicFramePr/>
                <a:graphic xmlns:a="http://schemas.openxmlformats.org/drawingml/2006/main">
                  <a:graphicData uri="http://schemas.microsoft.com/office/word/2010/wordprocessingShape">
                    <wps:wsp>
                      <wps:cNvSpPr/>
                      <wps:spPr>
                        <a:xfrm>
                          <a:off x="0" y="0"/>
                          <a:ext cx="6050280" cy="311658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136350" id="Rectangle 23" o:spid="_x0000_s1026" style="position:absolute;margin-left:4.8pt;margin-top:431.4pt;width:476.4pt;height:245.4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" strokecolor="#200806 [484]" strokeweight="1pt">
                <v:fill r:id="rId15" o:title="" recolor="t" rotate="t" type="frame"/>
              </v:rect>
            </w:pict>
          </mc:Fallback>
        </mc:AlternateContent>
      </w:r>
      <w:r w:rsidR="00782A17">
        <w:rPr>
          <w:noProof/>
        </w:rPr>
        <mc:AlternateContent>
          <mc:Choice Requires="wps">
            <w:drawing>
              <wp:anchor distT="45720" distB="45720" distL="114300" distR="114300" simplePos="0" relativeHeight="251773952" behindDoc="0" locked="0" layoutInCell="1" allowOverlap="1" wp14:anchorId="3DBDD4C4" wp14:editId="021C5048">
                <wp:simplePos x="0" y="0"/>
                <wp:positionH relativeFrom="margin">
                  <wp:align>left</wp:align>
                </wp:positionH>
                <wp:positionV relativeFrom="paragraph">
                  <wp:posOffset>182880</wp:posOffset>
                </wp:positionV>
                <wp:extent cx="6073140" cy="5105400"/>
                <wp:effectExtent l="0" t="0" r="0" b="0"/>
                <wp:wrapSquare wrapText="bothSides"/>
                <wp:docPr id="330124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5105400"/>
                        </a:xfrm>
                        <a:prstGeom prst="rect">
                          <a:avLst/>
                        </a:prstGeom>
                        <a:noFill/>
                        <a:ln w="9525">
                          <a:noFill/>
                          <a:miter lim="800000"/>
                          <a:headEnd/>
                          <a:tailEnd/>
                        </a:ln>
                      </wps:spPr>
                      <wps:txbx>
                        <w:txbxContent>
                          <w:p w14:paraId="3D7690A6" w14:textId="07D2E6E2" w:rsidR="00924BAE" w:rsidRPr="00F21391" w:rsidRDefault="0059367C" w:rsidP="00F21391">
                            <w:pPr>
                              <w:pStyle w:val="Heading1"/>
                              <w:rPr>
                                <w:rStyle w:val="Heading2Char"/>
                                <w:sz w:val="30"/>
                                <w:szCs w:val="30"/>
                              </w:rPr>
                            </w:pPr>
                            <w:r>
                              <w:rPr>
                                <w:lang w:val="en-IN"/>
                              </w:rPr>
                              <w:t>projects:-</w:t>
                            </w:r>
                            <w:r w:rsidR="00782A17" w:rsidRPr="00F21391">
                              <w:rPr>
                                <w:rStyle w:val="Heading2Char"/>
                                <w:sz w:val="30"/>
                                <w:szCs w:val="30"/>
                              </w:rPr>
                              <w:t>During my Internship ,I have compl</w:t>
                            </w:r>
                            <w:r w:rsidR="00972DDE" w:rsidRPr="00F21391">
                              <w:rPr>
                                <w:rStyle w:val="Heading2Char"/>
                                <w:sz w:val="30"/>
                                <w:szCs w:val="30"/>
                              </w:rPr>
                              <w:t xml:space="preserve">eted many </w:t>
                            </w:r>
                            <w:r w:rsidR="00924BAE" w:rsidRPr="00F21391">
                              <w:rPr>
                                <w:rStyle w:val="Heading2Char"/>
                                <w:sz w:val="30"/>
                                <w:szCs w:val="30"/>
                              </w:rPr>
                              <w:t>Real-world Projects .I have contributed in making three of the major Web-sites which are</w:t>
                            </w:r>
                          </w:p>
                          <w:p w14:paraId="730799A1" w14:textId="58767CA3" w:rsidR="00924BAE" w:rsidRPr="00F21391" w:rsidRDefault="00924BAE" w:rsidP="005B71E4">
                            <w:pPr>
                              <w:pStyle w:val="Heading1"/>
                              <w:rPr>
                                <w:lang w:val="en-IN"/>
                              </w:rPr>
                            </w:pPr>
                            <w:r w:rsidRPr="00F21391">
                              <w:rPr>
                                <w:lang w:val="en-IN"/>
                              </w:rPr>
                              <w:t>1.</w:t>
                            </w:r>
                            <w:r w:rsidR="00DA3861">
                              <w:rPr>
                                <w:lang w:val="en-IN"/>
                              </w:rPr>
                              <w:t>tic tac toe</w:t>
                            </w:r>
                          </w:p>
                          <w:p w14:paraId="382369CF" w14:textId="5B1A0D3D" w:rsidR="00924BAE" w:rsidRPr="00113D7B" w:rsidRDefault="00DA3861" w:rsidP="00924BAE">
                            <w:pPr>
                              <w:rPr>
                                <w:sz w:val="32"/>
                                <w:szCs w:val="32"/>
                                <w:lang w:val="en-IN"/>
                              </w:rPr>
                            </w:pPr>
                            <w:r w:rsidRPr="00DA3861">
                              <w:rPr>
                                <w:sz w:val="32"/>
                                <w:szCs w:val="32"/>
                              </w:rPr>
                              <w:t xml:space="preserve">During my internship </w:t>
                            </w:r>
                            <w:r>
                              <w:rPr>
                                <w:sz w:val="32"/>
                                <w:szCs w:val="32"/>
                              </w:rPr>
                              <w:t>at prodigy infotech</w:t>
                            </w:r>
                            <w:r w:rsidRPr="00DA3861">
                              <w:rPr>
                                <w:sz w:val="32"/>
                                <w:szCs w:val="32"/>
                              </w:rPr>
                              <w:t>, I developed a Tic Tac Toe application as part of a hands-on project. My main responsibility was to create a simple, interactive game that users could enjoy on any device. I used HTML, CSS, and JavaScript to design the user interface and implement game logic. The game allowed players to take turns placing X’s and O’s, with a clear display of the winner or a tie. By integrating responsive design, I ensured the game worked smoothly across various screen sizes. This project enhanced my understanding of front-end development and improved my ability to create functional, user-friendly web applications.</w:t>
                            </w:r>
                            <w:r w:rsidRPr="00DA3861">
                              <w:rPr>
                                <w:sz w:val="32"/>
                                <w:szCs w:val="32"/>
                                <w:lang w:val="en-IN"/>
                              </w:rPr>
                              <w:t xml:space="preserve"> </w:t>
                            </w:r>
                            <w:r w:rsidR="00113D7B" w:rsidRPr="00113D7B">
                              <w:rPr>
                                <w:sz w:val="32"/>
                                <w:szCs w:val="32"/>
                                <w:lang w:val="en-IN"/>
                              </w:rPr>
                              <w:t>only showcased my technical skills but also underscored my ability to contribute meaningfully to the company's online presence through effective collaboration and innovation.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DD4C4" id="_x0000_s1034" type="#_x0000_t202" style="position:absolute;left:0;text-align:left;margin-left:0;margin-top:14.4pt;width:478.2pt;height:402pt;z-index:251773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" filled="f" stroked="f">
                <v:textbox>
                  <w:txbxContent>
                    <w:p w14:paraId="3D7690A6" w14:textId="07D2E6E2" w:rsidR="00924BAE" w:rsidRPr="00F21391" w:rsidRDefault="0059367C" w:rsidP="00F21391">
                      <w:pPr>
                        <w:pStyle w:val="Heading1"/>
                        <w:rPr>
                          <w:rStyle w:val="Heading2Char"/>
                          <w:sz w:val="30"/>
                          <w:szCs w:val="30"/>
                        </w:rPr>
                      </w:pPr>
                      <w:r>
                        <w:rPr>
                          <w:lang w:val="en-IN"/>
                        </w:rPr>
                        <w:t>projects:-</w:t>
                      </w:r>
                      <w:r w:rsidR="00782A17" w:rsidRPr="00F21391">
                        <w:rPr>
                          <w:rStyle w:val="Heading2Char"/>
                          <w:sz w:val="30"/>
                          <w:szCs w:val="30"/>
                        </w:rPr>
                        <w:t>During my Internship ,I have compl</w:t>
                      </w:r>
                      <w:r w:rsidR="00972DDE" w:rsidRPr="00F21391">
                        <w:rPr>
                          <w:rStyle w:val="Heading2Char"/>
                          <w:sz w:val="30"/>
                          <w:szCs w:val="30"/>
                        </w:rPr>
                        <w:t xml:space="preserve">eted many </w:t>
                      </w:r>
                      <w:r w:rsidR="00924BAE" w:rsidRPr="00F21391">
                        <w:rPr>
                          <w:rStyle w:val="Heading2Char"/>
                          <w:sz w:val="30"/>
                          <w:szCs w:val="30"/>
                        </w:rPr>
                        <w:t>Real-world Projects .I have contributed in making three of the major Web-sites which are</w:t>
                      </w:r>
                    </w:p>
                    <w:p w14:paraId="730799A1" w14:textId="58767CA3" w:rsidR="00924BAE" w:rsidRPr="00F21391" w:rsidRDefault="00924BAE" w:rsidP="005B71E4">
                      <w:pPr>
                        <w:pStyle w:val="Heading1"/>
                        <w:rPr>
                          <w:lang w:val="en-IN"/>
                        </w:rPr>
                      </w:pPr>
                      <w:r w:rsidRPr="00F21391">
                        <w:rPr>
                          <w:lang w:val="en-IN"/>
                        </w:rPr>
                        <w:t>1.</w:t>
                      </w:r>
                      <w:r w:rsidR="00DA3861">
                        <w:rPr>
                          <w:lang w:val="en-IN"/>
                        </w:rPr>
                        <w:t>tic tac toe</w:t>
                      </w:r>
                    </w:p>
                    <w:p w14:paraId="382369CF" w14:textId="5B1A0D3D" w:rsidR="00924BAE" w:rsidRPr="00113D7B" w:rsidRDefault="00DA3861" w:rsidP="00924BAE">
                      <w:pPr>
                        <w:rPr>
                          <w:sz w:val="32"/>
                          <w:szCs w:val="32"/>
                          <w:lang w:val="en-IN"/>
                        </w:rPr>
                      </w:pPr>
                      <w:r w:rsidRPr="00DA3861">
                        <w:rPr>
                          <w:sz w:val="32"/>
                          <w:szCs w:val="32"/>
                        </w:rPr>
                        <w:t xml:space="preserve">During my internship </w:t>
                      </w:r>
                      <w:r>
                        <w:rPr>
                          <w:sz w:val="32"/>
                          <w:szCs w:val="32"/>
                        </w:rPr>
                        <w:t>at prodigy infotech</w:t>
                      </w:r>
                      <w:r w:rsidRPr="00DA3861">
                        <w:rPr>
                          <w:sz w:val="32"/>
                          <w:szCs w:val="32"/>
                        </w:rPr>
                        <w:t>, I developed a Tic Tac Toe application as part of a hands-on project. My main responsibility was to create a simple, interactive game that users could enjoy on any device. I used HTML, CSS, and JavaScript to design the user interface and implement game logic. The game allowed players to take turns placing X’s and O’s, with a clear display of the winner or a tie. By integrating responsive design, I ensured the game worked smoothly across various screen sizes. This project enhanced my understanding of front-end development and improved my ability to create functional, user-friendly web applications.</w:t>
                      </w:r>
                      <w:r w:rsidRPr="00DA3861">
                        <w:rPr>
                          <w:sz w:val="32"/>
                          <w:szCs w:val="32"/>
                          <w:lang w:val="en-IN"/>
                        </w:rPr>
                        <w:t xml:space="preserve"> </w:t>
                      </w:r>
                      <w:r w:rsidR="00113D7B" w:rsidRPr="00113D7B">
                        <w:rPr>
                          <w:sz w:val="32"/>
                          <w:szCs w:val="32"/>
                          <w:lang w:val="en-IN"/>
                        </w:rPr>
                        <w:t>only showcased my technical skills but also underscored my ability to contribute meaningfully to the company's online presence through effective collaboration and innovation.</w:t>
                      </w:r>
                    </w:p>
                  </w:txbxContent>
                </v:textbox>
                <w10:wrap type="square" anchorx="margin"/>
              </v:shape>
            </w:pict>
          </mc:Fallback>
        </mc:AlternateContent>
      </w:r>
      <w:r w:rsidR="00E63368">
        <w:rPr>
          <w:noProof/>
        </w:rPr>
        <mc:AlternateContent>
          <mc:Choice Requires="wpg">
            <w:drawing>
              <wp:anchor distT="0" distB="0" distL="114300" distR="114300" simplePos="0" relativeHeight="251747328" behindDoc="1" locked="1" layoutInCell="1" allowOverlap="1" wp14:anchorId="4C197A3A" wp14:editId="5A6561ED">
                <wp:simplePos x="0" y="0"/>
                <wp:positionH relativeFrom="page">
                  <wp:posOffset>0</wp:posOffset>
                </wp:positionH>
                <wp:positionV relativeFrom="paragraph">
                  <wp:posOffset>9349740</wp:posOffset>
                </wp:positionV>
                <wp:extent cx="7772400" cy="9601200"/>
                <wp:effectExtent l="0" t="0" r="0" b="0"/>
                <wp:wrapNone/>
                <wp:docPr id="855826379" name="Group 8558263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975646785"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2236"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2198925"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01768308" name="Group 13"/>
                        <wpg:cNvGrpSpPr/>
                        <wpg:grpSpPr>
                          <a:xfrm rot="16200000">
                            <a:off x="911860" y="7381240"/>
                            <a:ext cx="2606040" cy="1801368"/>
                            <a:chOff x="0" y="0"/>
                            <a:chExt cx="928687" cy="643890"/>
                          </a:xfrm>
                        </wpg:grpSpPr>
                        <wps:wsp>
                          <wps:cNvPr id="1094574491"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416499"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287490" name="Freeform 179722948"/>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888532" name="Freeform 1987629564"/>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E8114DB" id="Group 855826379" o:spid="_x0000_s1026" alt="&quot;&quot;" style="position:absolute;margin-left:0;margin-top:736.2pt;width:612pt;height:756pt;z-index:-251569152;mso-position-horizontal-relative:page"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" fillcolor="#fff9f2 [3205]" stroked="f" strokeweight="1pt"/>
                <v:group id="Group 13" o:spid="_x0000_s1030" style="position:absolute;left:9118;top:73812;width:26060;height:18014;rotation:-9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79722948"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987629564"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wrap anchorx="page"/>
                <w10:anchorlock/>
              </v:group>
            </w:pict>
          </mc:Fallback>
        </mc:AlternateContent>
      </w:r>
    </w:p>
    <w:p w14:paraId="1AD9006F" w14:textId="2F85A1BD" w:rsidR="00DD33EF" w:rsidRDefault="00DD33EF">
      <w:pPr>
        <w:jc w:val="left"/>
      </w:pPr>
    </w:p>
    <w:p w14:paraId="6D32D173" w14:textId="7B8B84EF" w:rsidR="00DD33EF" w:rsidRDefault="00FC3F48" w:rsidP="0065295F">
      <w:r>
        <w:rPr>
          <w:noProof/>
        </w:rPr>
        <mc:AlternateContent>
          <mc:Choice Requires="wps">
            <w:drawing>
              <wp:anchor distT="45720" distB="45720" distL="114300" distR="114300" simplePos="0" relativeHeight="251653632" behindDoc="0" locked="0" layoutInCell="1" allowOverlap="1" wp14:anchorId="113CCF6F" wp14:editId="532015F7">
                <wp:simplePos x="0" y="0"/>
                <wp:positionH relativeFrom="column">
                  <wp:posOffset>-167640</wp:posOffset>
                </wp:positionH>
                <wp:positionV relativeFrom="paragraph">
                  <wp:posOffset>0</wp:posOffset>
                </wp:positionV>
                <wp:extent cx="5638800" cy="8237220"/>
                <wp:effectExtent l="0" t="0" r="0" b="0"/>
                <wp:wrapSquare wrapText="bothSides"/>
                <wp:docPr id="104181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8237220"/>
                        </a:xfrm>
                        <a:prstGeom prst="rect">
                          <a:avLst/>
                        </a:prstGeom>
                        <a:noFill/>
                        <a:ln w="9525">
                          <a:noFill/>
                          <a:miter lim="800000"/>
                          <a:headEnd/>
                          <a:tailEnd/>
                        </a:ln>
                      </wps:spPr>
                      <wps:txbx>
                        <w:txbxContent>
                          <w:p w14:paraId="4B570EEE" w14:textId="10E0E556" w:rsidR="001E7CD9" w:rsidRPr="001B16D1" w:rsidRDefault="001E7CD9" w:rsidP="00E03E7F">
                            <w:pPr>
                              <w:pStyle w:val="Heading1"/>
                            </w:pPr>
                            <w:r w:rsidRPr="001B16D1">
                              <w:t>2.</w:t>
                            </w:r>
                            <w:r w:rsidR="00DA3861">
                              <w:t>stopwatch</w:t>
                            </w:r>
                          </w:p>
                          <w:p w14:paraId="7613004C" w14:textId="4B45398C" w:rsidR="00F21391" w:rsidRPr="001E7CD9" w:rsidRDefault="00DA3861">
                            <w:pPr>
                              <w:rPr>
                                <w:sz w:val="32"/>
                                <w:szCs w:val="32"/>
                              </w:rPr>
                            </w:pPr>
                            <w:r w:rsidRPr="00DA3861">
                              <w:rPr>
                                <w:sz w:val="32"/>
                                <w:szCs w:val="32"/>
                              </w:rPr>
                              <w:t>During my one-month internship at Prodigy Infotech, I developed a stopwatch application as a practical project. The goal was to create a simple yet functional tool that allowed users to start, stop, and reset a timer with ease. I used HTML, CSS, and JavaScript to design the stopwatch, incorporating features like start, pause, reset, and lap time functionality. I focused on making the interface clean and user-friendly, with real-time updates of the elapsed time. This project not only enhanced my technical skills but also taught me how to develop interactive web applications with a focus on usability and functionality.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CCF6F" id="_x0000_s1035" type="#_x0000_t202" style="position:absolute;left:0;text-align:left;margin-left:-13.2pt;margin-top:0;width:444pt;height:648.6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8pT/AEAANU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" filled="f" stroked="f">
                <v:textbox>
                  <w:txbxContent>
                    <w:p w14:paraId="4B570EEE" w14:textId="10E0E556" w:rsidR="001E7CD9" w:rsidRPr="001B16D1" w:rsidRDefault="001E7CD9" w:rsidP="00E03E7F">
                      <w:pPr>
                        <w:pStyle w:val="Heading1"/>
                      </w:pPr>
                      <w:r w:rsidRPr="001B16D1">
                        <w:t>2.</w:t>
                      </w:r>
                      <w:r w:rsidR="00DA3861">
                        <w:t>stopwatch</w:t>
                      </w:r>
                    </w:p>
                    <w:p w14:paraId="7613004C" w14:textId="4B45398C" w:rsidR="00F21391" w:rsidRPr="001E7CD9" w:rsidRDefault="00DA3861">
                      <w:pPr>
                        <w:rPr>
                          <w:sz w:val="32"/>
                          <w:szCs w:val="32"/>
                        </w:rPr>
                      </w:pPr>
                      <w:r w:rsidRPr="00DA3861">
                        <w:rPr>
                          <w:sz w:val="32"/>
                          <w:szCs w:val="32"/>
                        </w:rPr>
                        <w:t>During my one-month internship at Prodigy Infotech, I developed a stopwatch application as a practical project. The goal was to create a simple yet functional tool that allowed users to start, stop, and reset a timer with ease. I used HTML, CSS, and JavaScript to design the stopwatch, incorporating features like start, pause, reset, and lap time functionality. I focused on making the interface clean and user-friendly, with real-time updates of the elapsed time. This project not only enhanced my technical skills but also taught me how to develop interactive web applications with a focus on usability and functionality.</w:t>
                      </w:r>
                    </w:p>
                  </w:txbxContent>
                </v:textbox>
                <w10:wrap type="square"/>
              </v:shape>
            </w:pict>
          </mc:Fallback>
        </mc:AlternateContent>
      </w:r>
      <w:r>
        <w:rPr>
          <w:noProof/>
        </w:rPr>
        <mc:AlternateContent>
          <mc:Choice Requires="wps">
            <w:drawing>
              <wp:anchor distT="0" distB="0" distL="114300" distR="114300" simplePos="0" relativeHeight="251660800" behindDoc="0" locked="0" layoutInCell="1" allowOverlap="1" wp14:anchorId="1E0C7EF0" wp14:editId="45664DA9">
                <wp:simplePos x="0" y="0"/>
                <wp:positionH relativeFrom="column">
                  <wp:posOffset>-175260</wp:posOffset>
                </wp:positionH>
                <wp:positionV relativeFrom="paragraph">
                  <wp:posOffset>4312920</wp:posOffset>
                </wp:positionV>
                <wp:extent cx="6286500" cy="3992880"/>
                <wp:effectExtent l="0" t="0" r="19050" b="26670"/>
                <wp:wrapNone/>
                <wp:docPr id="217237848" name="Rectangle 25"/>
                <wp:cNvGraphicFramePr/>
                <a:graphic xmlns:a="http://schemas.openxmlformats.org/drawingml/2006/main">
                  <a:graphicData uri="http://schemas.microsoft.com/office/word/2010/wordprocessingShape">
                    <wps:wsp>
                      <wps:cNvSpPr/>
                      <wps:spPr>
                        <a:xfrm>
                          <a:off x="0" y="0"/>
                          <a:ext cx="6286500" cy="3992880"/>
                        </a:xfrm>
                        <a:prstGeom prst="rect">
                          <a:avLst/>
                        </a:prstGeom>
                        <a:blipFill dpi="0" rotWithShape="1">
                          <a:blip r:embed="rId1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A8AB4" id="Rectangle 25" o:spid="_x0000_s1026" style="position:absolute;margin-left:-13.8pt;margin-top:339.6pt;width:495pt;height:314.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" strokecolor="#200806 [484]" strokeweight="1pt">
                <v:fill r:id="rId17" o:title="" recolor="t" rotate="t" type="frame"/>
              </v:rect>
            </w:pict>
          </mc:Fallback>
        </mc:AlternateContent>
      </w:r>
      <w:r w:rsidRPr="00FC3F48">
        <w:rPr>
          <w:noProof/>
        </w:rPr>
        <w:t xml:space="preserve"> </w:t>
      </w:r>
      <w:r>
        <w:rPr>
          <w:noProof/>
        </w:rPr>
        <w:t xml:space="preserve"> </w:t>
      </w:r>
      <w:r w:rsidR="00DD33EF">
        <w:br w:type="page"/>
      </w:r>
    </w:p>
    <w:p w14:paraId="20C446B6" w14:textId="732449F9" w:rsidR="00DD33EF" w:rsidRDefault="00FC3F48" w:rsidP="005E2F7C">
      <w:r>
        <w:rPr>
          <w:noProof/>
        </w:rPr>
        <mc:AlternateContent>
          <mc:Choice Requires="wps">
            <w:drawing>
              <wp:anchor distT="0" distB="0" distL="114300" distR="114300" simplePos="0" relativeHeight="251817984" behindDoc="0" locked="0" layoutInCell="1" allowOverlap="1" wp14:anchorId="5236C194" wp14:editId="74BD287A">
                <wp:simplePos x="0" y="0"/>
                <wp:positionH relativeFrom="column">
                  <wp:posOffset>0</wp:posOffset>
                </wp:positionH>
                <wp:positionV relativeFrom="paragraph">
                  <wp:posOffset>4274820</wp:posOffset>
                </wp:positionV>
                <wp:extent cx="6400800" cy="3589020"/>
                <wp:effectExtent l="0" t="0" r="19050" b="11430"/>
                <wp:wrapNone/>
                <wp:docPr id="321588731" name="Rectangle 28"/>
                <wp:cNvGraphicFramePr/>
                <a:graphic xmlns:a="http://schemas.openxmlformats.org/drawingml/2006/main">
                  <a:graphicData uri="http://schemas.microsoft.com/office/word/2010/wordprocessingShape">
                    <wps:wsp>
                      <wps:cNvSpPr/>
                      <wps:spPr>
                        <a:xfrm>
                          <a:off x="0" y="0"/>
                          <a:ext cx="6400800" cy="358902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FA9E0" id="Rectangle 28" o:spid="_x0000_s1026" style="position:absolute;margin-left:0;margin-top:336.6pt;width:7in;height:282.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" strokecolor="#200806 [484]" strokeweight="1pt">
                <v:fill r:id="rId19" o:title="" recolor="t" rotate="t" type="frame"/>
              </v:rect>
            </w:pict>
          </mc:Fallback>
        </mc:AlternateContent>
      </w:r>
      <w:r w:rsidR="00AA0914">
        <w:rPr>
          <w:noProof/>
        </w:rPr>
        <mc:AlternateContent>
          <mc:Choice Requires="wps">
            <w:drawing>
              <wp:anchor distT="45720" distB="45720" distL="114300" distR="114300" simplePos="0" relativeHeight="251778048" behindDoc="0" locked="0" layoutInCell="1" allowOverlap="1" wp14:anchorId="614FF9A0" wp14:editId="46FB0445">
                <wp:simplePos x="0" y="0"/>
                <wp:positionH relativeFrom="margin">
                  <wp:align>left</wp:align>
                </wp:positionH>
                <wp:positionV relativeFrom="paragraph">
                  <wp:posOffset>182880</wp:posOffset>
                </wp:positionV>
                <wp:extent cx="6416040" cy="1404620"/>
                <wp:effectExtent l="0" t="0" r="0" b="0"/>
                <wp:wrapSquare wrapText="bothSides"/>
                <wp:docPr id="411049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6040" cy="1404620"/>
                        </a:xfrm>
                        <a:prstGeom prst="rect">
                          <a:avLst/>
                        </a:prstGeom>
                        <a:noFill/>
                        <a:ln w="9525">
                          <a:noFill/>
                          <a:miter lim="800000"/>
                          <a:headEnd/>
                          <a:tailEnd/>
                        </a:ln>
                      </wps:spPr>
                      <wps:txbx>
                        <w:txbxContent>
                          <w:p w14:paraId="24402CB5" w14:textId="79D0BFD0" w:rsidR="00001F4A" w:rsidRDefault="00001F4A" w:rsidP="00E03E7F">
                            <w:pPr>
                              <w:pStyle w:val="Subtitle"/>
                            </w:pPr>
                            <w:r>
                              <w:t>3.</w:t>
                            </w:r>
                            <w:r w:rsidR="00FC3F48">
                              <w:t>wather application</w:t>
                            </w:r>
                          </w:p>
                          <w:p w14:paraId="4FB5F1BB" w14:textId="1AF03788" w:rsidR="00AA0914" w:rsidRPr="00001F4A" w:rsidRDefault="00FC3F48">
                            <w:pPr>
                              <w:rPr>
                                <w:sz w:val="32"/>
                                <w:szCs w:val="32"/>
                              </w:rPr>
                            </w:pPr>
                            <w:r w:rsidRPr="00FC3F48">
                              <w:rPr>
                                <w:sz w:val="32"/>
                                <w:szCs w:val="32"/>
                              </w:rPr>
                              <w:t>During my one-month internship at Prodigy Infotech, I worked on developing a weather application as part of a real-world project. My role involved designing the user interface using HTML and CSS, and integrating the application with an API to fetch real-time weather data. I focused on ensuring that the app displayed accurate weather information, such as temperature, humidity, and forecasts, in a clean and user-friendly format. I also implemented features like search functionality, allowing users to check the weather in different locations. This project helped me enhance my skills in front-end development and taught me how to work with APIs to create interactive, data-driven applications.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FF9A0" id="_x0000_s1036" type="#_x0000_t202" style="position:absolute;left:0;text-align:left;margin-left:0;margin-top:14.4pt;width:505.2pt;height:110.6pt;z-index:2517780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" filled="f" stroked="f">
                <v:textbox style="mso-fit-shape-to-text:t">
                  <w:txbxContent>
                    <w:p w14:paraId="24402CB5" w14:textId="79D0BFD0" w:rsidR="00001F4A" w:rsidRDefault="00001F4A" w:rsidP="00E03E7F">
                      <w:pPr>
                        <w:pStyle w:val="Subtitle"/>
                      </w:pPr>
                      <w:r>
                        <w:t>3.</w:t>
                      </w:r>
                      <w:r w:rsidR="00FC3F48">
                        <w:t>wather application</w:t>
                      </w:r>
                    </w:p>
                    <w:p w14:paraId="4FB5F1BB" w14:textId="1AF03788" w:rsidR="00AA0914" w:rsidRPr="00001F4A" w:rsidRDefault="00FC3F48">
                      <w:pPr>
                        <w:rPr>
                          <w:sz w:val="32"/>
                          <w:szCs w:val="32"/>
                        </w:rPr>
                      </w:pPr>
                      <w:r w:rsidRPr="00FC3F48">
                        <w:rPr>
                          <w:sz w:val="32"/>
                          <w:szCs w:val="32"/>
                        </w:rPr>
                        <w:t>During my one-month internship at Prodigy Infotech, I worked on developing a weather application as part of a real-world project. My role involved designing the user interface using HTML and CSS, and integrating the application with an API to fetch real-time weather data. I focused on ensuring that the app displayed accurate weather information, such as temperature, humidity, and forecasts, in a clean and user-friendly format. I also implemented features like search functionality, allowing users to check the weather in different locations. This project helped me enhance my skills in front-end development and taught me how to work with APIs to create interactive, data-driven applications.</w:t>
                      </w:r>
                    </w:p>
                  </w:txbxContent>
                </v:textbox>
                <w10:wrap type="square" anchorx="margin"/>
              </v:shape>
            </w:pict>
          </mc:Fallback>
        </mc:AlternateContent>
      </w:r>
    </w:p>
    <w:p w14:paraId="44FD51A8" w14:textId="17BB18BE" w:rsidR="00DD33EF" w:rsidRDefault="00DD33EF">
      <w:pPr>
        <w:jc w:val="left"/>
      </w:pPr>
    </w:p>
    <w:p w14:paraId="61C4FD56" w14:textId="7DEFF25A" w:rsidR="00DD33EF" w:rsidRDefault="00DD33EF" w:rsidP="005E2F7C"/>
    <w:p w14:paraId="00830158" w14:textId="13385FBA" w:rsidR="00E33E6F" w:rsidRDefault="00DD33EF" w:rsidP="00277168">
      <w:pPr>
        <w:jc w:val="left"/>
        <w:sectPr w:rsidR="00E33E6F" w:rsidSect="00E33E6F">
          <w:pgSz w:w="12240" w:h="15840"/>
          <w:pgMar w:top="1440" w:right="1440" w:bottom="1440" w:left="1440" w:header="720" w:footer="288" w:gutter="0"/>
          <w:cols w:space="720"/>
          <w:docGrid w:linePitch="360"/>
        </w:sectPr>
      </w:pPr>
      <w:r>
        <w:br w:type="page"/>
      </w:r>
    </w:p>
    <w:p w14:paraId="3CD738A7" w14:textId="3BB6E1F6" w:rsidR="00FE1126" w:rsidRDefault="00FE1126" w:rsidP="00FE1126"/>
    <w:tbl>
      <w:tblPr>
        <w:tblStyle w:val="TableGrid"/>
        <w:tblW w:w="10065" w:type="dxa"/>
        <w:tblLayout w:type="fixed"/>
        <w:tblLook w:val="04A0" w:firstRow="1" w:lastRow="0" w:firstColumn="1" w:lastColumn="0" w:noHBand="0" w:noVBand="1"/>
      </w:tblPr>
      <w:tblGrid>
        <w:gridCol w:w="1800"/>
        <w:gridCol w:w="8265"/>
      </w:tblGrid>
      <w:tr w:rsidR="008877A1" w:rsidRPr="00BB0C86" w14:paraId="099670F0" w14:textId="77777777" w:rsidTr="0065295F">
        <w:trPr>
          <w:trHeight w:val="2880"/>
        </w:trPr>
        <w:tc>
          <w:tcPr>
            <w:tcW w:w="10065" w:type="dxa"/>
            <w:gridSpan w:val="2"/>
            <w:shd w:val="clear" w:color="auto" w:fill="auto"/>
          </w:tcPr>
          <w:p w14:paraId="27A54009" w14:textId="2D143E2B" w:rsidR="008877A1" w:rsidRPr="008B18E1" w:rsidRDefault="00000000" w:rsidP="00AA4484">
            <w:pPr>
              <w:pStyle w:val="TOCHeading"/>
            </w:pPr>
            <w:sdt>
              <w:sdtPr>
                <w:id w:val="1168292165"/>
                <w:placeholder>
                  <w:docPart w:val="578FE7F934BE47D8AAB61EF9AB4494AA"/>
                </w:placeholder>
                <w15:appearance w15:val="hidden"/>
              </w:sdtPr>
              <w:sdtContent>
                <w:r w:rsidR="005B0514">
                  <w:t>soft-Skiils developme</w:t>
                </w:r>
                <w:r w:rsidR="00AA4484">
                  <w:t>n</w:t>
                </w:r>
                <w:r w:rsidR="005B0514">
                  <w:t>t</w:t>
                </w:r>
              </w:sdtContent>
            </w:sdt>
            <w:r w:rsidR="008B18E1">
              <w:t xml:space="preserve"> </w:t>
            </w:r>
          </w:p>
        </w:tc>
      </w:tr>
      <w:tr w:rsidR="008877A1" w:rsidRPr="00BB0C86" w14:paraId="607A4544" w14:textId="77777777" w:rsidTr="0065295F">
        <w:trPr>
          <w:trHeight w:val="534"/>
        </w:trPr>
        <w:tc>
          <w:tcPr>
            <w:tcW w:w="1800" w:type="dxa"/>
            <w:vMerge w:val="restart"/>
            <w:shd w:val="clear" w:color="auto" w:fill="auto"/>
          </w:tcPr>
          <w:p w14:paraId="6B776E98" w14:textId="2FB0F3EF" w:rsidR="008877A1" w:rsidRPr="006C3737" w:rsidRDefault="00915D98" w:rsidP="00277168">
            <w:pPr>
              <w:pStyle w:val="TOC2"/>
              <w:jc w:val="both"/>
            </w:pPr>
            <w:r>
              <w:drawing>
                <wp:inline distT="0" distB="0" distL="0" distR="0" wp14:anchorId="328ADBB6" wp14:editId="141B9E53">
                  <wp:extent cx="917665" cy="917665"/>
                  <wp:effectExtent l="0" t="0" r="0" b="0"/>
                  <wp:docPr id="897343020" name="Graphic 897343020" descr="Customer review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1614" name="Graphic 1957241614" descr="Customer review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919269" cy="919269"/>
                          </a:xfrm>
                          <a:prstGeom prst="rect">
                            <a:avLst/>
                          </a:prstGeom>
                        </pic:spPr>
                      </pic:pic>
                    </a:graphicData>
                  </a:graphic>
                </wp:inline>
              </w:drawing>
            </w:r>
          </w:p>
        </w:tc>
        <w:tc>
          <w:tcPr>
            <w:tcW w:w="8265" w:type="dxa"/>
            <w:shd w:val="clear" w:color="auto" w:fill="auto"/>
            <w:tcMar>
              <w:left w:w="288" w:type="dxa"/>
              <w:right w:w="115" w:type="dxa"/>
            </w:tcMar>
          </w:tcPr>
          <w:p w14:paraId="10EF46B8" w14:textId="77777777" w:rsidR="008877A1" w:rsidRPr="00E03E7F" w:rsidRDefault="001C25BD" w:rsidP="001C25BD">
            <w:pPr>
              <w:pStyle w:val="Heading2"/>
              <w:rPr>
                <w:rStyle w:val="Strong"/>
                <w:b/>
                <w:bCs w:val="0"/>
                <w:sz w:val="36"/>
                <w:szCs w:val="36"/>
              </w:rPr>
            </w:pPr>
            <w:r w:rsidRPr="00E03E7F">
              <w:rPr>
                <w:rStyle w:val="Strong"/>
                <w:b/>
                <w:bCs w:val="0"/>
                <w:sz w:val="36"/>
                <w:szCs w:val="36"/>
              </w:rPr>
              <w:t>Effective Communication:</w:t>
            </w:r>
          </w:p>
          <w:p w14:paraId="5FDA9B07" w14:textId="1D801FEC" w:rsidR="00214323" w:rsidRPr="00E03E7F" w:rsidRDefault="00214323" w:rsidP="00214323">
            <w:pPr>
              <w:rPr>
                <w:sz w:val="36"/>
                <w:szCs w:val="36"/>
              </w:rPr>
            </w:pPr>
          </w:p>
        </w:tc>
      </w:tr>
      <w:tr w:rsidR="008877A1" w:rsidRPr="00BB0C86" w14:paraId="053D4181" w14:textId="77777777" w:rsidTr="0065295F">
        <w:trPr>
          <w:trHeight w:val="2160"/>
        </w:trPr>
        <w:tc>
          <w:tcPr>
            <w:tcW w:w="1800" w:type="dxa"/>
            <w:vMerge/>
            <w:shd w:val="clear" w:color="auto" w:fill="auto"/>
          </w:tcPr>
          <w:p w14:paraId="4DC026DB" w14:textId="77777777" w:rsidR="008877A1" w:rsidRPr="006C3737" w:rsidRDefault="008877A1" w:rsidP="00AA2324">
            <w:pPr>
              <w:pStyle w:val="TOC2"/>
            </w:pPr>
          </w:p>
        </w:tc>
        <w:tc>
          <w:tcPr>
            <w:tcW w:w="8265" w:type="dxa"/>
            <w:shd w:val="clear" w:color="auto" w:fill="auto"/>
            <w:tcMar>
              <w:left w:w="288" w:type="dxa"/>
              <w:right w:w="115" w:type="dxa"/>
            </w:tcMar>
          </w:tcPr>
          <w:p w14:paraId="70D286C6" w14:textId="3B952186" w:rsidR="00277168" w:rsidRDefault="00277168" w:rsidP="00277168">
            <w:pPr>
              <w:rPr>
                <w:sz w:val="36"/>
                <w:szCs w:val="36"/>
              </w:rPr>
            </w:pPr>
            <w:r w:rsidRPr="00277168">
              <w:rPr>
                <w:sz w:val="36"/>
                <w:szCs w:val="36"/>
              </w:rPr>
              <w:t>Throughout my internship, I focused on developing strong communication skills. I made sure to clearly and effectively communicate project requirements, present updates, and seek feedback, ensuring all information was easy to understand. This ability not only improved collaboration with team members but also contributed to a more efficient workflow and the successful completion of tasks. Additionally, I honed my soft skills by actively listening, being receptive to constructive criticism, and adapting to team needs, which enhanced my overall performance and relationships within the team.</w:t>
            </w:r>
          </w:p>
          <w:p w14:paraId="5F9F81A3" w14:textId="1FB3731A" w:rsidR="00277168" w:rsidRPr="00E03E7F" w:rsidRDefault="00277168" w:rsidP="00277168">
            <w:pPr>
              <w:rPr>
                <w:sz w:val="36"/>
                <w:szCs w:val="36"/>
              </w:rPr>
            </w:pPr>
          </w:p>
        </w:tc>
      </w:tr>
      <w:tr w:rsidR="008877A1" w:rsidRPr="00BB0C86" w14:paraId="243AFF90" w14:textId="77777777" w:rsidTr="0065295F">
        <w:trPr>
          <w:trHeight w:val="534"/>
        </w:trPr>
        <w:tc>
          <w:tcPr>
            <w:tcW w:w="1800" w:type="dxa"/>
            <w:vMerge w:val="restart"/>
            <w:shd w:val="clear" w:color="auto" w:fill="auto"/>
          </w:tcPr>
          <w:p w14:paraId="1A06ABEF" w14:textId="21E90838" w:rsidR="008877A1" w:rsidRPr="006C3737" w:rsidRDefault="006078C8" w:rsidP="00AA2324">
            <w:pPr>
              <w:pStyle w:val="TOC2"/>
            </w:pPr>
            <w:r>
              <w:drawing>
                <wp:inline distT="0" distB="0" distL="0" distR="0" wp14:anchorId="07A61268" wp14:editId="03ED0A63">
                  <wp:extent cx="919269" cy="919269"/>
                  <wp:effectExtent l="0" t="0" r="0" b="0"/>
                  <wp:docPr id="1957241614" name="Graphic 15" descr="Classroo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1614" name="Graphic 15" descr="Classroom with solid fil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9269" cy="919269"/>
                          </a:xfrm>
                          <a:prstGeom prst="rect">
                            <a:avLst/>
                          </a:prstGeom>
                        </pic:spPr>
                      </pic:pic>
                    </a:graphicData>
                  </a:graphic>
                </wp:inline>
              </w:drawing>
            </w:r>
          </w:p>
        </w:tc>
        <w:tc>
          <w:tcPr>
            <w:tcW w:w="8265" w:type="dxa"/>
            <w:shd w:val="clear" w:color="auto" w:fill="auto"/>
            <w:tcMar>
              <w:left w:w="288" w:type="dxa"/>
              <w:right w:w="115" w:type="dxa"/>
            </w:tcMar>
          </w:tcPr>
          <w:p w14:paraId="5B4F0E6F" w14:textId="77777777" w:rsidR="0065295F" w:rsidRDefault="0065295F" w:rsidP="007B64AC">
            <w:pPr>
              <w:pStyle w:val="Heading2"/>
              <w:rPr>
                <w:rStyle w:val="Strong"/>
                <w:b/>
                <w:bCs w:val="0"/>
                <w:sz w:val="36"/>
                <w:szCs w:val="36"/>
              </w:rPr>
            </w:pPr>
          </w:p>
          <w:p w14:paraId="56F7D727" w14:textId="77777777" w:rsidR="0065295F" w:rsidRDefault="0065295F" w:rsidP="007B64AC">
            <w:pPr>
              <w:pStyle w:val="Heading2"/>
              <w:rPr>
                <w:rStyle w:val="Strong"/>
                <w:b/>
                <w:bCs w:val="0"/>
                <w:sz w:val="36"/>
                <w:szCs w:val="36"/>
              </w:rPr>
            </w:pPr>
          </w:p>
          <w:p w14:paraId="61EA3629" w14:textId="77777777" w:rsidR="0065295F" w:rsidRDefault="0065295F" w:rsidP="007B64AC">
            <w:pPr>
              <w:pStyle w:val="Heading2"/>
              <w:rPr>
                <w:rStyle w:val="Strong"/>
                <w:b/>
                <w:bCs w:val="0"/>
                <w:sz w:val="36"/>
                <w:szCs w:val="36"/>
              </w:rPr>
            </w:pPr>
          </w:p>
          <w:p w14:paraId="58AADCC7" w14:textId="77777777" w:rsidR="0065295F" w:rsidRDefault="0065295F" w:rsidP="007B64AC">
            <w:pPr>
              <w:pStyle w:val="Heading2"/>
              <w:rPr>
                <w:rStyle w:val="Strong"/>
                <w:b/>
                <w:bCs w:val="0"/>
                <w:sz w:val="36"/>
                <w:szCs w:val="36"/>
              </w:rPr>
            </w:pPr>
          </w:p>
          <w:p w14:paraId="35DB1FF5" w14:textId="77777777" w:rsidR="0065295F" w:rsidRDefault="0065295F" w:rsidP="007B64AC">
            <w:pPr>
              <w:pStyle w:val="Heading2"/>
              <w:rPr>
                <w:rStyle w:val="Strong"/>
                <w:b/>
                <w:bCs w:val="0"/>
                <w:sz w:val="36"/>
                <w:szCs w:val="36"/>
              </w:rPr>
            </w:pPr>
          </w:p>
          <w:p w14:paraId="7846A371" w14:textId="2DE49955" w:rsidR="008877A1" w:rsidRPr="00E03E7F" w:rsidRDefault="007B64AC" w:rsidP="007B64AC">
            <w:pPr>
              <w:pStyle w:val="Heading2"/>
              <w:rPr>
                <w:rStyle w:val="Strong"/>
                <w:b/>
                <w:bCs w:val="0"/>
                <w:sz w:val="36"/>
                <w:szCs w:val="36"/>
              </w:rPr>
            </w:pPr>
            <w:r w:rsidRPr="00E03E7F">
              <w:rPr>
                <w:rStyle w:val="Strong"/>
                <w:b/>
                <w:bCs w:val="0"/>
                <w:sz w:val="36"/>
                <w:szCs w:val="36"/>
              </w:rPr>
              <w:t>Adaptability and Learning Agility:</w:t>
            </w:r>
          </w:p>
          <w:p w14:paraId="0CFEC0E6" w14:textId="0A88F992" w:rsidR="00214323" w:rsidRPr="00E03E7F" w:rsidRDefault="00214323" w:rsidP="00214323">
            <w:pPr>
              <w:rPr>
                <w:sz w:val="36"/>
                <w:szCs w:val="36"/>
              </w:rPr>
            </w:pPr>
          </w:p>
        </w:tc>
      </w:tr>
      <w:tr w:rsidR="008877A1" w:rsidRPr="00BB0C86" w14:paraId="3237EA51" w14:textId="77777777" w:rsidTr="0065295F">
        <w:trPr>
          <w:trHeight w:val="2160"/>
        </w:trPr>
        <w:tc>
          <w:tcPr>
            <w:tcW w:w="1800" w:type="dxa"/>
            <w:vMerge/>
            <w:shd w:val="clear" w:color="auto" w:fill="auto"/>
          </w:tcPr>
          <w:p w14:paraId="066B0026" w14:textId="77777777" w:rsidR="008877A1" w:rsidRPr="006C3737" w:rsidRDefault="008877A1" w:rsidP="00AA2324">
            <w:pPr>
              <w:pStyle w:val="TOC2"/>
            </w:pPr>
          </w:p>
        </w:tc>
        <w:tc>
          <w:tcPr>
            <w:tcW w:w="8265" w:type="dxa"/>
            <w:shd w:val="clear" w:color="auto" w:fill="auto"/>
            <w:tcMar>
              <w:left w:w="288" w:type="dxa"/>
              <w:right w:w="115" w:type="dxa"/>
            </w:tcMar>
          </w:tcPr>
          <w:p w14:paraId="1B381A60" w14:textId="77777777" w:rsidR="00214323" w:rsidRDefault="00277168" w:rsidP="008B18E1">
            <w:pPr>
              <w:rPr>
                <w:rFonts w:ascii="Segoe UI" w:hAnsi="Segoe UI" w:cs="Segoe UI"/>
                <w:color w:val="374151"/>
                <w:sz w:val="36"/>
                <w:szCs w:val="36"/>
              </w:rPr>
            </w:pPr>
            <w:r w:rsidRPr="00277168">
              <w:rPr>
                <w:rFonts w:ascii="Segoe UI" w:hAnsi="Segoe UI" w:cs="Segoe UI"/>
                <w:color w:val="374151"/>
                <w:sz w:val="36"/>
                <w:szCs w:val="36"/>
              </w:rPr>
              <w:t>During my internship at Prodigy Infotech, I demonstrated strong adaptability and learning agility by quickly adjusting to new tools, technologies, and development practices. As the field of web development is constantly evolving, I was required to learn and implement various frameworks, languages, and platforms. Whether it was adapting to new versions of tools like WordPress or learning how to integrate APIs for the weather application, I consistently embraced new challenges. This proactive learning approach not only enhanced my problem-solving skills but also helped me stay efficient and effective in the fast-paced, ever-changing environment of web development. By continuously acquiring new skills and adapting to the team’s needs, I was able to contribute meaningfully to projects and improve my overall technical proficiency.</w:t>
            </w:r>
          </w:p>
          <w:p w14:paraId="51F15432" w14:textId="365AE9ED" w:rsidR="00277168" w:rsidRPr="00E03E7F" w:rsidRDefault="00277168" w:rsidP="008B18E1">
            <w:pPr>
              <w:rPr>
                <w:sz w:val="36"/>
                <w:szCs w:val="36"/>
              </w:rPr>
            </w:pPr>
          </w:p>
        </w:tc>
      </w:tr>
      <w:tr w:rsidR="008877A1" w:rsidRPr="00BB0C86" w14:paraId="4BE82659" w14:textId="77777777" w:rsidTr="0065295F">
        <w:trPr>
          <w:trHeight w:val="1135"/>
        </w:trPr>
        <w:tc>
          <w:tcPr>
            <w:tcW w:w="1800" w:type="dxa"/>
            <w:vMerge w:val="restart"/>
            <w:shd w:val="clear" w:color="auto" w:fill="auto"/>
          </w:tcPr>
          <w:p w14:paraId="2624EB56" w14:textId="77777777" w:rsidR="008877A1" w:rsidRPr="006C3737" w:rsidRDefault="006078C8" w:rsidP="00AA2324">
            <w:pPr>
              <w:pStyle w:val="TOC2"/>
            </w:pPr>
            <w:r>
              <w:drawing>
                <wp:inline distT="0" distB="0" distL="0" distR="0" wp14:anchorId="3359EBB5" wp14:editId="28B5F66A">
                  <wp:extent cx="914400" cy="914400"/>
                  <wp:effectExtent l="0" t="0" r="0" b="0"/>
                  <wp:docPr id="580694478" name="Graphic 17" descr="Hourglass Finish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94478" name="Graphic 17" descr="Hourglass Finishe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p>
        </w:tc>
        <w:tc>
          <w:tcPr>
            <w:tcW w:w="8265" w:type="dxa"/>
            <w:shd w:val="clear" w:color="auto" w:fill="auto"/>
            <w:tcMar>
              <w:left w:w="288" w:type="dxa"/>
              <w:right w:w="115" w:type="dxa"/>
            </w:tcMar>
          </w:tcPr>
          <w:p w14:paraId="780F2651" w14:textId="77777777" w:rsidR="008877A1" w:rsidRPr="00E03E7F" w:rsidRDefault="00D645A9" w:rsidP="00D645A9">
            <w:pPr>
              <w:pStyle w:val="Heading2"/>
              <w:rPr>
                <w:rStyle w:val="Strong"/>
                <w:b/>
                <w:bCs w:val="0"/>
                <w:sz w:val="36"/>
                <w:szCs w:val="36"/>
              </w:rPr>
            </w:pPr>
            <w:r w:rsidRPr="00E03E7F">
              <w:rPr>
                <w:rStyle w:val="Strong"/>
                <w:b/>
                <w:bCs w:val="0"/>
                <w:sz w:val="36"/>
                <w:szCs w:val="36"/>
              </w:rPr>
              <w:t>Time Management and Prioritization:</w:t>
            </w:r>
          </w:p>
          <w:p w14:paraId="716507C6" w14:textId="2E118436" w:rsidR="00214323" w:rsidRPr="00E03E7F" w:rsidRDefault="00214323" w:rsidP="00214323">
            <w:pPr>
              <w:rPr>
                <w:sz w:val="36"/>
                <w:szCs w:val="36"/>
              </w:rPr>
            </w:pPr>
          </w:p>
        </w:tc>
      </w:tr>
      <w:tr w:rsidR="008877A1" w:rsidRPr="00BB0C86" w14:paraId="514F1BBC" w14:textId="77777777" w:rsidTr="0065295F">
        <w:trPr>
          <w:trHeight w:val="2160"/>
        </w:trPr>
        <w:tc>
          <w:tcPr>
            <w:tcW w:w="1800" w:type="dxa"/>
            <w:vMerge/>
            <w:shd w:val="clear" w:color="auto" w:fill="F3E1C2" w:themeFill="accent5" w:themeFillTint="66"/>
          </w:tcPr>
          <w:p w14:paraId="24140212" w14:textId="77777777" w:rsidR="008877A1" w:rsidRPr="006C3737" w:rsidRDefault="008877A1" w:rsidP="00AA2324">
            <w:pPr>
              <w:pStyle w:val="TOC2"/>
            </w:pPr>
          </w:p>
        </w:tc>
        <w:tc>
          <w:tcPr>
            <w:tcW w:w="8265" w:type="dxa"/>
            <w:shd w:val="clear" w:color="auto" w:fill="auto"/>
            <w:tcMar>
              <w:left w:w="288" w:type="dxa"/>
              <w:right w:w="115" w:type="dxa"/>
            </w:tcMar>
          </w:tcPr>
          <w:p w14:paraId="3A3584BF" w14:textId="77777777" w:rsidR="0065295F" w:rsidRPr="00465BCF" w:rsidRDefault="0065295F" w:rsidP="0065295F">
            <w:pPr>
              <w:pStyle w:val="ListBullet"/>
              <w:spacing w:after="160" w:line="259" w:lineRule="auto"/>
              <w:jc w:val="left"/>
              <w:rPr>
                <w:sz w:val="32"/>
                <w:szCs w:val="28"/>
                <w:lang w:val="en-IN"/>
              </w:rPr>
            </w:pPr>
            <w:r w:rsidRPr="00465BCF">
              <w:rPr>
                <w:sz w:val="32"/>
                <w:szCs w:val="28"/>
                <w:lang w:val="en-IN"/>
              </w:rPr>
              <w:t xml:space="preserve">Managing multiple tasks with varying deadlines was a key responsibility during my internship at </w:t>
            </w:r>
            <w:r w:rsidRPr="00465BCF">
              <w:rPr>
                <w:b/>
                <w:bCs/>
                <w:sz w:val="32"/>
                <w:szCs w:val="28"/>
                <w:lang w:val="en-IN"/>
              </w:rPr>
              <w:t>Prodigy Infotech</w:t>
            </w:r>
            <w:r w:rsidRPr="00465BCF">
              <w:rPr>
                <w:sz w:val="32"/>
                <w:szCs w:val="28"/>
                <w:lang w:val="en-IN"/>
              </w:rPr>
              <w:t>. I honed my time management and prioritization skills, learning how to allocate time effectively to meet project milestones. By breaking down larger tasks into manageable steps, I was able to stay organized and focused, ensuring that deadlines were met without compromising the quality of my work.</w:t>
            </w:r>
          </w:p>
          <w:p w14:paraId="32325639" w14:textId="77777777" w:rsidR="0065295F" w:rsidRPr="00465BCF" w:rsidRDefault="0065295F" w:rsidP="0065295F">
            <w:pPr>
              <w:pStyle w:val="ListBullet"/>
              <w:spacing w:after="160" w:line="259" w:lineRule="auto"/>
              <w:jc w:val="left"/>
              <w:rPr>
                <w:sz w:val="32"/>
                <w:szCs w:val="28"/>
                <w:lang w:val="en-IN"/>
              </w:rPr>
            </w:pPr>
            <w:r w:rsidRPr="00465BCF">
              <w:rPr>
                <w:sz w:val="32"/>
                <w:szCs w:val="28"/>
                <w:lang w:val="en-IN"/>
              </w:rPr>
              <w:t>I also learned to balance short-term tasks with long-term project goals, making sure that each step contributed to the overall success of the project. This skill is essential in web development, where multiple moving parts must be managed simultaneously.</w:t>
            </w:r>
          </w:p>
          <w:p w14:paraId="2EA028EF" w14:textId="3265B7D2" w:rsidR="008877A1" w:rsidRPr="00E03E7F" w:rsidRDefault="008877A1" w:rsidP="008B18E1">
            <w:pPr>
              <w:rPr>
                <w:sz w:val="36"/>
                <w:szCs w:val="36"/>
              </w:rPr>
            </w:pPr>
          </w:p>
        </w:tc>
      </w:tr>
    </w:tbl>
    <w:p w14:paraId="62E7DD00" w14:textId="77777777" w:rsidR="000E20E4" w:rsidRDefault="000E20E4" w:rsidP="00FE1126"/>
    <w:p w14:paraId="741643CE" w14:textId="1EB1DC3B" w:rsidR="008B18E1" w:rsidRDefault="008B18E1" w:rsidP="00FE1126">
      <w:pPr>
        <w:sectPr w:rsidR="008B18E1" w:rsidSect="00E33E6F">
          <w:pgSz w:w="12240" w:h="15840"/>
          <w:pgMar w:top="1440" w:right="1440" w:bottom="1440" w:left="1440" w:header="720" w:footer="288" w:gutter="0"/>
          <w:cols w:space="720"/>
          <w:docGrid w:linePitch="360"/>
        </w:sectPr>
      </w:pPr>
    </w:p>
    <w:p w14:paraId="5B0E3431" w14:textId="77777777" w:rsidR="003805C1" w:rsidRDefault="003805C1" w:rsidP="003805C1">
      <w:pPr>
        <w:pStyle w:val="Heading1"/>
        <w:rPr>
          <w:rFonts w:eastAsia="Times New Roman"/>
          <w:lang w:val="en-IN" w:eastAsia="en-IN"/>
        </w:rPr>
      </w:pPr>
      <w:r>
        <w:rPr>
          <w:rFonts w:eastAsia="Times New Roman"/>
          <w:lang w:val="en-IN" w:eastAsia="en-IN"/>
        </w:rPr>
        <w:t>Job responsibility</w:t>
      </w:r>
    </w:p>
    <w:p w14:paraId="756D4C88" w14:textId="77777777" w:rsidR="0065295F" w:rsidRPr="00465BCF" w:rsidRDefault="0065295F" w:rsidP="0065295F">
      <w:pPr>
        <w:pStyle w:val="ListBullet"/>
        <w:jc w:val="left"/>
        <w:rPr>
          <w:sz w:val="32"/>
          <w:szCs w:val="28"/>
          <w:lang w:val="en-IN"/>
        </w:rPr>
      </w:pPr>
      <w:r w:rsidRPr="00465BCF">
        <w:rPr>
          <w:sz w:val="32"/>
          <w:szCs w:val="28"/>
          <w:lang w:val="en-IN"/>
        </w:rPr>
        <w:t>During my internship, I was entrusted with several key responsibilities, which included:</w:t>
      </w:r>
    </w:p>
    <w:p w14:paraId="7D1E06F9" w14:textId="77777777" w:rsidR="0065295F" w:rsidRPr="00465BCF" w:rsidRDefault="0065295F" w:rsidP="0065295F">
      <w:pPr>
        <w:pStyle w:val="ListBullet"/>
        <w:numPr>
          <w:ilvl w:val="0"/>
          <w:numId w:val="6"/>
        </w:numPr>
        <w:jc w:val="left"/>
        <w:rPr>
          <w:sz w:val="32"/>
          <w:szCs w:val="28"/>
          <w:lang w:val="en-IN"/>
        </w:rPr>
      </w:pPr>
      <w:r w:rsidRPr="00465BCF">
        <w:rPr>
          <w:b/>
          <w:bCs/>
          <w:sz w:val="32"/>
          <w:szCs w:val="28"/>
          <w:lang w:val="en-IN"/>
        </w:rPr>
        <w:t>Web Development</w:t>
      </w:r>
      <w:r w:rsidRPr="00465BCF">
        <w:rPr>
          <w:sz w:val="32"/>
          <w:szCs w:val="28"/>
          <w:lang w:val="en-IN"/>
        </w:rPr>
        <w:t>:</w:t>
      </w:r>
      <w:r w:rsidRPr="00465BCF">
        <w:rPr>
          <w:sz w:val="32"/>
          <w:szCs w:val="28"/>
          <w:lang w:val="en-IN"/>
        </w:rPr>
        <w:br/>
        <w:t xml:space="preserve">I was involved in both front-end and back-end development tasks, including building and maintaining web pages using </w:t>
      </w:r>
      <w:r w:rsidRPr="00465BCF">
        <w:rPr>
          <w:b/>
          <w:bCs/>
          <w:sz w:val="32"/>
          <w:szCs w:val="28"/>
          <w:lang w:val="en-IN"/>
        </w:rPr>
        <w:t>HTML</w:t>
      </w:r>
      <w:r w:rsidRPr="00465BCF">
        <w:rPr>
          <w:sz w:val="32"/>
          <w:szCs w:val="28"/>
          <w:lang w:val="en-IN"/>
        </w:rPr>
        <w:t xml:space="preserve">, </w:t>
      </w:r>
      <w:r w:rsidRPr="00465BCF">
        <w:rPr>
          <w:b/>
          <w:bCs/>
          <w:sz w:val="32"/>
          <w:szCs w:val="28"/>
          <w:lang w:val="en-IN"/>
        </w:rPr>
        <w:t>CSS</w:t>
      </w:r>
      <w:r w:rsidRPr="00465BCF">
        <w:rPr>
          <w:sz w:val="32"/>
          <w:szCs w:val="28"/>
          <w:lang w:val="en-IN"/>
        </w:rPr>
        <w:t xml:space="preserve">, </w:t>
      </w:r>
      <w:r w:rsidRPr="00465BCF">
        <w:rPr>
          <w:b/>
          <w:bCs/>
          <w:sz w:val="32"/>
          <w:szCs w:val="28"/>
          <w:lang w:val="en-IN"/>
        </w:rPr>
        <w:t>JavaScript</w:t>
      </w:r>
      <w:r w:rsidRPr="00465BCF">
        <w:rPr>
          <w:sz w:val="32"/>
          <w:szCs w:val="28"/>
          <w:lang w:val="en-IN"/>
        </w:rPr>
        <w:t xml:space="preserve">, and </w:t>
      </w:r>
      <w:r w:rsidRPr="00465BCF">
        <w:rPr>
          <w:b/>
          <w:bCs/>
          <w:sz w:val="32"/>
          <w:szCs w:val="28"/>
          <w:lang w:val="en-IN"/>
        </w:rPr>
        <w:t>PHP</w:t>
      </w:r>
      <w:r w:rsidRPr="00465BCF">
        <w:rPr>
          <w:sz w:val="32"/>
          <w:szCs w:val="28"/>
          <w:lang w:val="en-IN"/>
        </w:rPr>
        <w:t xml:space="preserve">. I also worked on integrating databases with </w:t>
      </w:r>
      <w:r w:rsidRPr="00465BCF">
        <w:rPr>
          <w:b/>
          <w:bCs/>
          <w:sz w:val="32"/>
          <w:szCs w:val="28"/>
          <w:lang w:val="en-IN"/>
        </w:rPr>
        <w:t>SQL</w:t>
      </w:r>
      <w:r w:rsidRPr="00465BCF">
        <w:rPr>
          <w:sz w:val="32"/>
          <w:szCs w:val="28"/>
          <w:lang w:val="en-IN"/>
        </w:rPr>
        <w:t xml:space="preserve"> and ensured that web applications were responsive and functional across devices.</w:t>
      </w:r>
    </w:p>
    <w:p w14:paraId="03FE6B2F" w14:textId="77777777" w:rsidR="0065295F" w:rsidRPr="00465BCF" w:rsidRDefault="0065295F" w:rsidP="0065295F">
      <w:pPr>
        <w:pStyle w:val="ListBullet"/>
        <w:numPr>
          <w:ilvl w:val="0"/>
          <w:numId w:val="6"/>
        </w:numPr>
        <w:jc w:val="left"/>
        <w:rPr>
          <w:sz w:val="32"/>
          <w:szCs w:val="28"/>
          <w:lang w:val="en-IN"/>
        </w:rPr>
      </w:pPr>
      <w:r w:rsidRPr="00465BCF">
        <w:rPr>
          <w:b/>
          <w:bCs/>
          <w:sz w:val="32"/>
          <w:szCs w:val="28"/>
          <w:lang w:val="en-IN"/>
        </w:rPr>
        <w:t>Bug Fixing and Debugging</w:t>
      </w:r>
      <w:r w:rsidRPr="00465BCF">
        <w:rPr>
          <w:sz w:val="32"/>
          <w:szCs w:val="28"/>
          <w:lang w:val="en-IN"/>
        </w:rPr>
        <w:t>:</w:t>
      </w:r>
      <w:r w:rsidRPr="00465BCF">
        <w:rPr>
          <w:sz w:val="32"/>
          <w:szCs w:val="28"/>
          <w:lang w:val="en-IN"/>
        </w:rPr>
        <w:br/>
        <w:t>I worked to identify and resolve bugs, optimizing web applications and improving their performance. Testing was a significant part of my work, as I ensured that each feature worked as intended before deployment.</w:t>
      </w:r>
    </w:p>
    <w:p w14:paraId="52628CC4" w14:textId="77777777" w:rsidR="0065295F" w:rsidRPr="00465BCF" w:rsidRDefault="0065295F" w:rsidP="0065295F">
      <w:pPr>
        <w:pStyle w:val="ListBullet"/>
        <w:numPr>
          <w:ilvl w:val="0"/>
          <w:numId w:val="6"/>
        </w:numPr>
        <w:jc w:val="left"/>
        <w:rPr>
          <w:sz w:val="32"/>
          <w:szCs w:val="28"/>
          <w:lang w:val="en-IN"/>
        </w:rPr>
      </w:pPr>
      <w:r w:rsidRPr="00465BCF">
        <w:rPr>
          <w:b/>
          <w:bCs/>
          <w:sz w:val="32"/>
          <w:szCs w:val="28"/>
          <w:lang w:val="en-IN"/>
        </w:rPr>
        <w:t>Collaboration and Communication</w:t>
      </w:r>
      <w:r w:rsidRPr="00465BCF">
        <w:rPr>
          <w:sz w:val="32"/>
          <w:szCs w:val="28"/>
          <w:lang w:val="en-IN"/>
        </w:rPr>
        <w:t>:</w:t>
      </w:r>
      <w:r w:rsidRPr="00465BCF">
        <w:rPr>
          <w:sz w:val="32"/>
          <w:szCs w:val="28"/>
          <w:lang w:val="en-IN"/>
        </w:rPr>
        <w:br/>
        <w:t xml:space="preserve">I participated in team meetings, provided regular updates on my progress, and worked closely with other developers to solve problems. I used </w:t>
      </w:r>
      <w:r w:rsidRPr="00465BCF">
        <w:rPr>
          <w:b/>
          <w:bCs/>
          <w:sz w:val="32"/>
          <w:szCs w:val="28"/>
          <w:lang w:val="en-IN"/>
        </w:rPr>
        <w:t>GitHub</w:t>
      </w:r>
      <w:r w:rsidRPr="00465BCF">
        <w:rPr>
          <w:sz w:val="32"/>
          <w:szCs w:val="28"/>
          <w:lang w:val="en-IN"/>
        </w:rPr>
        <w:t xml:space="preserve"> to collaborate on coding tasks and ensure that our codebase remained clean and organized.</w:t>
      </w:r>
    </w:p>
    <w:p w14:paraId="29BF18DD" w14:textId="77777777" w:rsidR="0065295F" w:rsidRPr="00465BCF" w:rsidRDefault="0065295F" w:rsidP="0065295F">
      <w:pPr>
        <w:pStyle w:val="ListBullet"/>
        <w:numPr>
          <w:ilvl w:val="0"/>
          <w:numId w:val="6"/>
        </w:numPr>
        <w:jc w:val="left"/>
        <w:rPr>
          <w:sz w:val="32"/>
          <w:szCs w:val="28"/>
          <w:lang w:val="en-IN"/>
        </w:rPr>
      </w:pPr>
      <w:r w:rsidRPr="00465BCF">
        <w:rPr>
          <w:b/>
          <w:bCs/>
          <w:sz w:val="32"/>
          <w:szCs w:val="28"/>
          <w:lang w:val="en-IN"/>
        </w:rPr>
        <w:t>Project Management</w:t>
      </w:r>
      <w:r w:rsidRPr="00465BCF">
        <w:rPr>
          <w:sz w:val="32"/>
          <w:szCs w:val="28"/>
          <w:lang w:val="en-IN"/>
        </w:rPr>
        <w:t>:</w:t>
      </w:r>
      <w:r w:rsidRPr="00465BCF">
        <w:rPr>
          <w:sz w:val="32"/>
          <w:szCs w:val="28"/>
          <w:lang w:val="en-IN"/>
        </w:rPr>
        <w:br/>
        <w:t>I assisted in managing project timelines, ensuring that all tasks were completed on schedule. I helped with task prioritization, making sure that urgent and important tasks were addressed first.</w:t>
      </w:r>
    </w:p>
    <w:p w14:paraId="5CDA29E5" w14:textId="140691A5" w:rsidR="00367133" w:rsidRDefault="00367133" w:rsidP="001624D6"/>
    <w:p w14:paraId="1510DC90" w14:textId="2D7D729C" w:rsidR="00B3368A" w:rsidRDefault="00B3368A">
      <w:pPr>
        <w:jc w:val="left"/>
      </w:pPr>
      <w:r>
        <w:br w:type="page"/>
      </w:r>
    </w:p>
    <w:p w14:paraId="6E6C7051" w14:textId="77777777" w:rsidR="008B18E1" w:rsidRDefault="008B18E1" w:rsidP="00F90700">
      <w:pPr>
        <w:sectPr w:rsidR="008B18E1" w:rsidSect="00E33E6F">
          <w:pgSz w:w="12240" w:h="15840"/>
          <w:pgMar w:top="1440" w:right="1440" w:bottom="1440" w:left="1440" w:header="720" w:footer="288" w:gutter="0"/>
          <w:cols w:space="720"/>
          <w:docGrid w:linePitch="360"/>
        </w:sectPr>
      </w:pPr>
    </w:p>
    <w:p w14:paraId="51906980" w14:textId="4FD0BC8E" w:rsidR="00BF0B0C" w:rsidRDefault="008A4D69" w:rsidP="00BF0B0C">
      <w:r>
        <w:rPr>
          <w:noProof/>
        </w:rPr>
        <mc:AlternateContent>
          <mc:Choice Requires="wps">
            <w:drawing>
              <wp:anchor distT="45720" distB="45720" distL="114300" distR="114300" simplePos="0" relativeHeight="251812864" behindDoc="0" locked="0" layoutInCell="1" allowOverlap="1" wp14:anchorId="497E2D29" wp14:editId="0F1D52B0">
                <wp:simplePos x="0" y="0"/>
                <wp:positionH relativeFrom="column">
                  <wp:posOffset>76200</wp:posOffset>
                </wp:positionH>
                <wp:positionV relativeFrom="paragraph">
                  <wp:posOffset>152400</wp:posOffset>
                </wp:positionV>
                <wp:extent cx="5097780" cy="7665720"/>
                <wp:effectExtent l="0" t="0" r="0" b="0"/>
                <wp:wrapSquare wrapText="bothSides"/>
                <wp:docPr id="141921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7665720"/>
                        </a:xfrm>
                        <a:prstGeom prst="rect">
                          <a:avLst/>
                        </a:prstGeom>
                        <a:noFill/>
                        <a:ln w="9525">
                          <a:noFill/>
                          <a:miter lim="800000"/>
                          <a:headEnd/>
                          <a:tailEnd/>
                        </a:ln>
                      </wps:spPr>
                      <wps:txbx>
                        <w:txbxContent>
                          <w:p w14:paraId="55D60777" w14:textId="4B65FFBE" w:rsidR="008A4D69" w:rsidRDefault="008A6E73" w:rsidP="008A6E73">
                            <w:pPr>
                              <w:pStyle w:val="Heading1"/>
                            </w:pPr>
                            <w:r>
                              <w:t>Learning expirience</w:t>
                            </w:r>
                          </w:p>
                          <w:p w14:paraId="2DEFF0A4" w14:textId="77777777" w:rsidR="0065295F" w:rsidRPr="00465BCF" w:rsidRDefault="0065295F" w:rsidP="0065295F">
                            <w:pPr>
                              <w:pStyle w:val="ListBullet"/>
                              <w:rPr>
                                <w:sz w:val="32"/>
                                <w:szCs w:val="28"/>
                                <w:lang w:val="en-IN"/>
                              </w:rPr>
                            </w:pPr>
                            <w:r w:rsidRPr="00465BCF">
                              <w:rPr>
                                <w:sz w:val="32"/>
                                <w:szCs w:val="28"/>
                                <w:lang w:val="en-IN"/>
                              </w:rPr>
                              <w:t>This internship provided me with a comprehensive learning experience, significantly enhancing my technical skills and understanding of real-world web development processes. I gained hands-on experience with both front-end and back-end technologies, learned how to collaborate effectively within a team, and refined my problem-solving abilities. The challenges I faced taught me how to adapt quickly and approach problems methodically, while feedback from my mentors helped me grow both as a developer and a team member.</w:t>
                            </w:r>
                          </w:p>
                          <w:p w14:paraId="68EF848A" w14:textId="77777777" w:rsidR="0065295F" w:rsidRPr="00465BCF" w:rsidRDefault="0065295F" w:rsidP="0065295F">
                            <w:pPr>
                              <w:pStyle w:val="ListBullet"/>
                              <w:rPr>
                                <w:sz w:val="32"/>
                                <w:szCs w:val="28"/>
                                <w:lang w:val="en-IN"/>
                              </w:rPr>
                            </w:pPr>
                            <w:r w:rsidRPr="00465BCF">
                              <w:rPr>
                                <w:sz w:val="32"/>
                                <w:szCs w:val="28"/>
                                <w:lang w:val="en-IN"/>
                              </w:rPr>
                              <w:t>I also learned the importance of continuous learning, time management, and communication in the web development industry. These skills will undoubtedly help me as I pursue further projects and professional opportunities in the field.</w:t>
                            </w:r>
                          </w:p>
                          <w:p w14:paraId="47BC8E7B" w14:textId="77777777" w:rsidR="0065295F" w:rsidRPr="00465BCF" w:rsidRDefault="00000000" w:rsidP="0065295F">
                            <w:pPr>
                              <w:pStyle w:val="ListBullet"/>
                              <w:rPr>
                                <w:lang w:val="en-IN"/>
                              </w:rPr>
                            </w:pPr>
                            <w:r>
                              <w:rPr>
                                <w:lang w:val="en-IN"/>
                              </w:rPr>
                              <w:pict w14:anchorId="7DA7EB04">
                                <v:rect id="_x0000_i1027" style="width:0;height:1.5pt" o:hralign="center" o:hrstd="t" o:hr="t" fillcolor="#a0a0a0" stroked="f"/>
                              </w:pict>
                            </w:r>
                          </w:p>
                          <w:p w14:paraId="18928617" w14:textId="57B29B29" w:rsidR="008A4D69" w:rsidRDefault="008A4D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E2D29" id="_x0000_s1037" type="#_x0000_t202" style="position:absolute;left:0;text-align:left;margin-left:6pt;margin-top:12pt;width:401.4pt;height:603.6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" filled="f" stroked="f">
                <v:textbox>
                  <w:txbxContent>
                    <w:p w14:paraId="55D60777" w14:textId="4B65FFBE" w:rsidR="008A4D69" w:rsidRDefault="008A6E73" w:rsidP="008A6E73">
                      <w:pPr>
                        <w:pStyle w:val="Heading1"/>
                      </w:pPr>
                      <w:r>
                        <w:t>Learning expirience</w:t>
                      </w:r>
                    </w:p>
                    <w:p w14:paraId="2DEFF0A4" w14:textId="77777777" w:rsidR="0065295F" w:rsidRPr="00465BCF" w:rsidRDefault="0065295F" w:rsidP="0065295F">
                      <w:pPr>
                        <w:pStyle w:val="ListBullet"/>
                        <w:rPr>
                          <w:sz w:val="32"/>
                          <w:szCs w:val="28"/>
                          <w:lang w:val="en-IN"/>
                        </w:rPr>
                      </w:pPr>
                      <w:r w:rsidRPr="00465BCF">
                        <w:rPr>
                          <w:sz w:val="32"/>
                          <w:szCs w:val="28"/>
                          <w:lang w:val="en-IN"/>
                        </w:rPr>
                        <w:t>This internship provided me with a comprehensive learning experience, significantly enhancing my technical skills and understanding of real-world web development processes. I gained hands-on experience with both front-end and back-end technologies, learned how to collaborate effectively within a team, and refined my problem-solving abilities. The challenges I faced taught me how to adapt quickly and approach problems methodically, while feedback from my mentors helped me grow both as a developer and a team member.</w:t>
                      </w:r>
                    </w:p>
                    <w:p w14:paraId="68EF848A" w14:textId="77777777" w:rsidR="0065295F" w:rsidRPr="00465BCF" w:rsidRDefault="0065295F" w:rsidP="0065295F">
                      <w:pPr>
                        <w:pStyle w:val="ListBullet"/>
                        <w:rPr>
                          <w:sz w:val="32"/>
                          <w:szCs w:val="28"/>
                          <w:lang w:val="en-IN"/>
                        </w:rPr>
                      </w:pPr>
                      <w:r w:rsidRPr="00465BCF">
                        <w:rPr>
                          <w:sz w:val="32"/>
                          <w:szCs w:val="28"/>
                          <w:lang w:val="en-IN"/>
                        </w:rPr>
                        <w:t>I also learned the importance of continuous learning, time management, and communication in the web development industry. These skills will undoubtedly help me as I pursue further projects and professional opportunities in the field.</w:t>
                      </w:r>
                    </w:p>
                    <w:p w14:paraId="47BC8E7B" w14:textId="77777777" w:rsidR="0065295F" w:rsidRPr="00465BCF" w:rsidRDefault="00000000" w:rsidP="0065295F">
                      <w:pPr>
                        <w:pStyle w:val="ListBullet"/>
                        <w:rPr>
                          <w:lang w:val="en-IN"/>
                        </w:rPr>
                      </w:pPr>
                      <w:r>
                        <w:rPr>
                          <w:lang w:val="en-IN"/>
                        </w:rPr>
                        <w:pict w14:anchorId="7DA7EB04">
                          <v:rect id="_x0000_i1027" style="width:0;height:1.5pt" o:hralign="center" o:hrstd="t" o:hr="t" fillcolor="#a0a0a0" stroked="f"/>
                        </w:pict>
                      </w:r>
                    </w:p>
                    <w:p w14:paraId="18928617" w14:textId="57B29B29" w:rsidR="008A4D69" w:rsidRDefault="008A4D69"/>
                  </w:txbxContent>
                </v:textbox>
                <w10:wrap type="square"/>
              </v:shape>
            </w:pict>
          </mc:Fallback>
        </mc:AlternateContent>
      </w:r>
    </w:p>
    <w:p w14:paraId="2C2C3FC6" w14:textId="77777777" w:rsidR="00BF0B0C" w:rsidRDefault="00BF0B0C" w:rsidP="00BF0B0C">
      <w:pPr>
        <w:jc w:val="left"/>
      </w:pPr>
    </w:p>
    <w:p w14:paraId="3950FDB7" w14:textId="687DD40A" w:rsidR="00B3368A" w:rsidRDefault="00B3368A" w:rsidP="00B7706E"/>
    <w:p w14:paraId="49B15C87" w14:textId="60282C87" w:rsidR="00BF0B0C" w:rsidRPr="0065295F" w:rsidRDefault="00B3368A" w:rsidP="008A6E73">
      <w:pPr>
        <w:jc w:val="left"/>
      </w:pPr>
      <w:r>
        <w:br w:type="page"/>
      </w:r>
      <w:r w:rsidR="0065295F" w:rsidRPr="008A6E73">
        <w:rPr>
          <w:noProof/>
          <w:sz w:val="32"/>
          <w:szCs w:val="32"/>
        </w:rPr>
        <mc:AlternateContent>
          <mc:Choice Requires="wps">
            <w:drawing>
              <wp:anchor distT="45720" distB="45720" distL="114300" distR="114300" simplePos="0" relativeHeight="251657728" behindDoc="0" locked="0" layoutInCell="1" allowOverlap="1" wp14:anchorId="532BD6B2" wp14:editId="72F9EE7E">
                <wp:simplePos x="0" y="0"/>
                <wp:positionH relativeFrom="column">
                  <wp:posOffset>1379220</wp:posOffset>
                </wp:positionH>
                <wp:positionV relativeFrom="paragraph">
                  <wp:posOffset>1154430</wp:posOffset>
                </wp:positionV>
                <wp:extent cx="5052060" cy="4632960"/>
                <wp:effectExtent l="0" t="0" r="0" b="0"/>
                <wp:wrapSquare wrapText="bothSides"/>
                <wp:docPr id="1167131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060" cy="4632960"/>
                        </a:xfrm>
                        <a:prstGeom prst="rect">
                          <a:avLst/>
                        </a:prstGeom>
                        <a:noFill/>
                        <a:ln w="9525">
                          <a:noFill/>
                          <a:miter lim="800000"/>
                          <a:headEnd/>
                          <a:tailEnd/>
                        </a:ln>
                      </wps:spPr>
                      <wps:txbx>
                        <w:txbxContent>
                          <w:p w14:paraId="0263FCC6" w14:textId="2145887B" w:rsidR="008A6E73" w:rsidRPr="0065295F" w:rsidRDefault="008A6E73">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BD6B2" id="_x0000_s1038" type="#_x0000_t202" style="position:absolute;margin-left:108.6pt;margin-top:90.9pt;width:397.8pt;height:364.8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" filled="f" stroked="f">
                <v:textbox>
                  <w:txbxContent>
                    <w:p w14:paraId="0263FCC6" w14:textId="2145887B" w:rsidR="008A6E73" w:rsidRPr="0065295F" w:rsidRDefault="008A6E73">
                      <w:pPr>
                        <w:rPr>
                          <w:lang w:val="en-IN"/>
                        </w:rPr>
                      </w:pPr>
                    </w:p>
                  </w:txbxContent>
                </v:textbox>
                <w10:wrap type="square"/>
              </v:shape>
            </w:pict>
          </mc:Fallback>
        </mc:AlternateContent>
      </w:r>
    </w:p>
    <w:p w14:paraId="010584F2" w14:textId="2BC4CF28" w:rsidR="0052698D" w:rsidRDefault="00AC4C47" w:rsidP="00BF0B0C">
      <w:pPr>
        <w:jc w:val="left"/>
      </w:pPr>
      <w:r>
        <w:rPr>
          <w:noProof/>
        </w:rPr>
        <mc:AlternateContent>
          <mc:Choice Requires="wps">
            <w:drawing>
              <wp:anchor distT="0" distB="0" distL="114300" distR="114300" simplePos="0" relativeHeight="251819008" behindDoc="0" locked="0" layoutInCell="1" allowOverlap="1" wp14:anchorId="384BEF33" wp14:editId="127DA05C">
                <wp:simplePos x="0" y="0"/>
                <wp:positionH relativeFrom="column">
                  <wp:posOffset>495300</wp:posOffset>
                </wp:positionH>
                <wp:positionV relativeFrom="paragraph">
                  <wp:posOffset>594360</wp:posOffset>
                </wp:positionV>
                <wp:extent cx="5821680" cy="8100060"/>
                <wp:effectExtent l="0" t="0" r="26670" b="15240"/>
                <wp:wrapNone/>
                <wp:docPr id="981523101" name="Rectangle 25"/>
                <wp:cNvGraphicFramePr/>
                <a:graphic xmlns:a="http://schemas.openxmlformats.org/drawingml/2006/main">
                  <a:graphicData uri="http://schemas.microsoft.com/office/word/2010/wordprocessingShape">
                    <wps:wsp>
                      <wps:cNvSpPr/>
                      <wps:spPr>
                        <a:xfrm>
                          <a:off x="0" y="0"/>
                          <a:ext cx="5821680" cy="8100060"/>
                        </a:xfrm>
                        <a:prstGeom prst="rect">
                          <a:avLst/>
                        </a:prstGeom>
                        <a:blipFill dpi="0" rotWithShape="1">
                          <a:blip r:embed="rId2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A2504" id="Rectangle 25" o:spid="_x0000_s1026" style="position:absolute;margin-left:39pt;margin-top:46.8pt;width:458.4pt;height:637.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" strokecolor="#200806 [484]" strokeweight="1pt">
                <v:fill r:id="rId27" o:title="" recolor="t" rotate="t" type="frame"/>
              </v:rect>
            </w:pict>
          </mc:Fallback>
        </mc:AlternateContent>
      </w:r>
      <w:r w:rsidR="0052698D">
        <w:br w:type="page"/>
      </w:r>
    </w:p>
    <w:p w14:paraId="551F8831" w14:textId="77777777" w:rsidR="003805C1" w:rsidRDefault="003805C1" w:rsidP="003805C1">
      <w:pPr>
        <w:pStyle w:val="Subtitle"/>
      </w:pPr>
    </w:p>
    <w:p w14:paraId="6EB2F2AE" w14:textId="35B8ADCC" w:rsidR="003805C1" w:rsidRDefault="003805C1" w:rsidP="003805C1">
      <w:pPr>
        <w:pStyle w:val="Subtitle"/>
      </w:pPr>
      <w:r>
        <w:t>Feedback</w:t>
      </w:r>
    </w:p>
    <w:p w14:paraId="072C5760" w14:textId="77777777" w:rsidR="0065295F" w:rsidRPr="00465BCF" w:rsidRDefault="0065295F" w:rsidP="0065295F">
      <w:pPr>
        <w:pStyle w:val="ListBullet"/>
        <w:rPr>
          <w:sz w:val="32"/>
          <w:szCs w:val="28"/>
          <w:lang w:val="en-IN"/>
        </w:rPr>
      </w:pPr>
      <w:r w:rsidRPr="00465BCF">
        <w:rPr>
          <w:sz w:val="32"/>
          <w:szCs w:val="28"/>
          <w:lang w:val="en-IN"/>
        </w:rPr>
        <w:t xml:space="preserve">The feedback I received during my internship at </w:t>
      </w:r>
      <w:r w:rsidRPr="00465BCF">
        <w:rPr>
          <w:b/>
          <w:bCs/>
          <w:sz w:val="32"/>
          <w:szCs w:val="28"/>
          <w:lang w:val="en-IN"/>
        </w:rPr>
        <w:t>Prodigy Infotech</w:t>
      </w:r>
      <w:r w:rsidRPr="00465BCF">
        <w:rPr>
          <w:sz w:val="32"/>
          <w:szCs w:val="28"/>
          <w:lang w:val="en-IN"/>
        </w:rPr>
        <w:t xml:space="preserve"> was overwhelmingly positive. My mentors appreciated my ability to learn quickly and apply new concepts to real-world projects. They commended my problem-solving skills, ability to collaborate effectively, and strong communication. I also received constructive feedback, particularly in areas related to back-end development and more advanced features like API integration, which I plan to continue exploring.</w:t>
      </w:r>
    </w:p>
    <w:p w14:paraId="4B20A0B7" w14:textId="77777777" w:rsidR="0065295F" w:rsidRPr="00465BCF" w:rsidRDefault="0065295F" w:rsidP="0065295F">
      <w:pPr>
        <w:pStyle w:val="ListBullet"/>
        <w:rPr>
          <w:sz w:val="32"/>
          <w:szCs w:val="28"/>
          <w:lang w:val="en-IN"/>
        </w:rPr>
      </w:pPr>
      <w:r w:rsidRPr="00465BCF">
        <w:rPr>
          <w:sz w:val="32"/>
          <w:szCs w:val="28"/>
          <w:lang w:val="en-IN"/>
        </w:rPr>
        <w:t>This feedback motivated me to further improve my technical expertise, especially in areas like server-side scripting and database management. It also reinforced the importance of teamwork, communication, and adaptability in delivering high-quality web development solutions.</w:t>
      </w:r>
    </w:p>
    <w:p w14:paraId="2E83D60A" w14:textId="00B30427" w:rsidR="00B3368A" w:rsidRDefault="00B3368A" w:rsidP="00F90700"/>
    <w:p w14:paraId="112F7B1F" w14:textId="77777777" w:rsidR="00B3368A" w:rsidRDefault="00B3368A">
      <w:pPr>
        <w:jc w:val="left"/>
      </w:pPr>
      <w:r>
        <w:br w:type="page"/>
      </w:r>
    </w:p>
    <w:p w14:paraId="648388E0" w14:textId="6D68149B" w:rsidR="00B3368A" w:rsidRDefault="00B3368A" w:rsidP="00B3368A"/>
    <w:p w14:paraId="511DBDF9" w14:textId="194DE5B4" w:rsidR="00F90700" w:rsidRDefault="00F90700" w:rsidP="00F90700"/>
    <w:tbl>
      <w:tblPr>
        <w:tblStyle w:val="TableGrid"/>
        <w:tblW w:w="9360" w:type="dxa"/>
        <w:tblLook w:val="04A0" w:firstRow="1" w:lastRow="0" w:firstColumn="1" w:lastColumn="0" w:noHBand="0" w:noVBand="1"/>
      </w:tblPr>
      <w:tblGrid>
        <w:gridCol w:w="9360"/>
      </w:tblGrid>
      <w:tr w:rsidR="00F90700" w:rsidRPr="00E224E9" w14:paraId="1824C8A0" w14:textId="77777777" w:rsidTr="008B18E1">
        <w:trPr>
          <w:trHeight w:val="1346"/>
        </w:trPr>
        <w:tc>
          <w:tcPr>
            <w:tcW w:w="9360" w:type="dxa"/>
          </w:tcPr>
          <w:p w14:paraId="7D0DDEAF" w14:textId="77777777" w:rsidR="00F90700" w:rsidRPr="008877A1" w:rsidRDefault="00000000" w:rsidP="008B18E1">
            <w:pPr>
              <w:pStyle w:val="Heading1"/>
            </w:pPr>
            <w:sdt>
              <w:sdtPr>
                <w:id w:val="161439248"/>
                <w:placeholder>
                  <w:docPart w:val="8B018665E86348E1B6CE77E22A86CD1F"/>
                </w:placeholder>
                <w:showingPlcHdr/>
                <w15:appearance w15:val="hidden"/>
              </w:sdtPr>
              <w:sdtContent>
                <w:r w:rsidR="008B18E1" w:rsidRPr="008B18E1">
                  <w:t>conclusion</w:t>
                </w:r>
              </w:sdtContent>
            </w:sdt>
            <w:r w:rsidR="008B18E1">
              <w:t xml:space="preserve"> </w:t>
            </w:r>
          </w:p>
        </w:tc>
      </w:tr>
    </w:tbl>
    <w:p w14:paraId="65D63300" w14:textId="77777777" w:rsidR="0065295F" w:rsidRPr="00465BCF" w:rsidRDefault="0065295F" w:rsidP="0065295F">
      <w:pPr>
        <w:pStyle w:val="ListBullet"/>
        <w:rPr>
          <w:sz w:val="32"/>
          <w:szCs w:val="28"/>
          <w:lang w:val="en-IN"/>
        </w:rPr>
      </w:pPr>
      <w:r w:rsidRPr="00465BCF">
        <w:rPr>
          <w:sz w:val="32"/>
          <w:szCs w:val="28"/>
          <w:lang w:val="en-IN"/>
        </w:rPr>
        <w:t xml:space="preserve">In conclusion, my internship at </w:t>
      </w:r>
      <w:r w:rsidRPr="00465BCF">
        <w:rPr>
          <w:b/>
          <w:bCs/>
          <w:sz w:val="32"/>
          <w:szCs w:val="28"/>
          <w:lang w:val="en-IN"/>
        </w:rPr>
        <w:t>Prodigy Infotech</w:t>
      </w:r>
      <w:r w:rsidRPr="00465BCF">
        <w:rPr>
          <w:sz w:val="32"/>
          <w:szCs w:val="28"/>
          <w:lang w:val="en-IN"/>
        </w:rPr>
        <w:t xml:space="preserve"> was a highly enriching experience that provided me with the technical skills, professional knowledge, and real-world exposure necessary to succeed in the web development industry. I gained a deeper understanding of both front-end and back-end development, learned to work effectively within a team, and developed the communication and problem-solving skills needed for a successful career in tech.</w:t>
      </w:r>
    </w:p>
    <w:p w14:paraId="656F6F13" w14:textId="77777777" w:rsidR="0065295F" w:rsidRPr="00465BCF" w:rsidRDefault="0065295F" w:rsidP="0065295F">
      <w:pPr>
        <w:pStyle w:val="ListBullet"/>
        <w:rPr>
          <w:sz w:val="32"/>
          <w:szCs w:val="28"/>
          <w:lang w:val="en-IN"/>
        </w:rPr>
      </w:pPr>
      <w:r w:rsidRPr="00465BCF">
        <w:rPr>
          <w:sz w:val="32"/>
          <w:szCs w:val="28"/>
          <w:lang w:val="en-IN"/>
        </w:rPr>
        <w:t xml:space="preserve">This internship has not only expanded my technical expertise but also instilled in me the importance of adaptability, time management, and continuous learning. As I move forward in my career, I am confident that the skills and experiences I gained at </w:t>
      </w:r>
      <w:r w:rsidRPr="00465BCF">
        <w:rPr>
          <w:b/>
          <w:bCs/>
          <w:sz w:val="32"/>
          <w:szCs w:val="28"/>
          <w:lang w:val="en-IN"/>
        </w:rPr>
        <w:t>Prodigy Infotech</w:t>
      </w:r>
      <w:r w:rsidRPr="00465BCF">
        <w:rPr>
          <w:sz w:val="32"/>
          <w:szCs w:val="28"/>
          <w:lang w:val="en-IN"/>
        </w:rPr>
        <w:t xml:space="preserve"> will serve as a strong foundation for my future success in web development.</w:t>
      </w:r>
    </w:p>
    <w:p w14:paraId="2A9BD3EF" w14:textId="11863957" w:rsidR="006512AE" w:rsidRDefault="006512AE" w:rsidP="008B18E1">
      <w:pPr>
        <w:pStyle w:val="ListBullet"/>
        <w:numPr>
          <w:ilvl w:val="0"/>
          <w:numId w:val="0"/>
        </w:numPr>
        <w:rPr>
          <w:lang w:val="fr-FR"/>
        </w:rPr>
      </w:pPr>
    </w:p>
    <w:p w14:paraId="7A2FC6D6" w14:textId="77777777" w:rsidR="0065295F" w:rsidRDefault="0065295F" w:rsidP="0065295F">
      <w:pPr>
        <w:pStyle w:val="ListBullet"/>
        <w:numPr>
          <w:ilvl w:val="0"/>
          <w:numId w:val="0"/>
        </w:numPr>
        <w:rPr>
          <w:b/>
          <w:bCs/>
          <w:lang w:val="en-IN"/>
        </w:rPr>
      </w:pPr>
    </w:p>
    <w:p w14:paraId="034E3DC1" w14:textId="77777777" w:rsidR="00465BCF" w:rsidRPr="00465BCF" w:rsidRDefault="00000000" w:rsidP="0065295F">
      <w:pPr>
        <w:pStyle w:val="ListBullet"/>
        <w:numPr>
          <w:ilvl w:val="0"/>
          <w:numId w:val="0"/>
        </w:numPr>
        <w:ind w:left="360"/>
        <w:rPr>
          <w:lang w:val="en-IN"/>
        </w:rPr>
      </w:pPr>
      <w:r>
        <w:rPr>
          <w:lang w:val="en-IN"/>
        </w:rPr>
        <w:pict w14:anchorId="3975E70E">
          <v:rect id="_x0000_i1028" style="width:0;height:1.5pt" o:hralign="center" o:hrstd="t" o:hr="t" fillcolor="#a0a0a0" stroked="f"/>
        </w:pict>
      </w:r>
    </w:p>
    <w:p w14:paraId="300B0362" w14:textId="77777777" w:rsidR="00465BCF" w:rsidRPr="008B18E1" w:rsidRDefault="00465BCF" w:rsidP="008B18E1">
      <w:pPr>
        <w:pStyle w:val="ListBullet"/>
        <w:numPr>
          <w:ilvl w:val="0"/>
          <w:numId w:val="0"/>
        </w:numPr>
        <w:rPr>
          <w:lang w:val="fr-FR"/>
        </w:rPr>
      </w:pPr>
    </w:p>
    <w:sectPr w:rsidR="00465BCF" w:rsidRPr="008B18E1" w:rsidSect="0056667B">
      <w:pgSz w:w="12240" w:h="15840"/>
      <w:pgMar w:top="720" w:right="720" w:bottom="720" w:left="720" w:header="1191"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06C33" w14:textId="77777777" w:rsidR="00FD160A" w:rsidRDefault="00FD160A" w:rsidP="00706D60">
      <w:r>
        <w:separator/>
      </w:r>
    </w:p>
  </w:endnote>
  <w:endnote w:type="continuationSeparator" w:id="0">
    <w:p w14:paraId="464C877A" w14:textId="77777777" w:rsidR="00FD160A" w:rsidRDefault="00FD160A"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3086428"/>
      <w:docPartObj>
        <w:docPartGallery w:val="Page Numbers (Bottom of Page)"/>
        <w:docPartUnique/>
      </w:docPartObj>
    </w:sdtPr>
    <w:sdtContent>
      <w:p w14:paraId="3EE4BEEF" w14:textId="77777777" w:rsidR="00E653C0" w:rsidRPr="00A67774" w:rsidRDefault="00E653C0" w:rsidP="00A67774">
        <w:pPr>
          <w:pStyle w:val="Footer"/>
        </w:pPr>
        <w:r w:rsidRPr="00A67774">
          <w:fldChar w:fldCharType="begin"/>
        </w:r>
        <w:r w:rsidRPr="00A67774">
          <w:instrText xml:space="preserve"> PAGE   \* MERGEFORMAT </w:instrText>
        </w:r>
        <w:r w:rsidRPr="00A67774">
          <w:fldChar w:fldCharType="separate"/>
        </w:r>
        <w:r w:rsidRPr="00A67774">
          <w:t>2</w:t>
        </w:r>
        <w:r w:rsidRPr="00A67774">
          <w:fldChar w:fldCharType="end"/>
        </w:r>
        <w:r w:rsidR="00A67774" w:rsidRPr="00A67774">
          <w:rPr>
            <w:noProof/>
          </w:rPr>
          <mc:AlternateContent>
            <mc:Choice Requires="wps">
              <w:drawing>
                <wp:anchor distT="0" distB="0" distL="114300" distR="114300" simplePos="0" relativeHeight="251660288" behindDoc="1" locked="0" layoutInCell="1" allowOverlap="1" wp14:anchorId="47323544" wp14:editId="6C324BD7">
                  <wp:simplePos x="0" y="0"/>
                  <wp:positionH relativeFrom="column">
                    <wp:posOffset>-914400</wp:posOffset>
                  </wp:positionH>
                  <wp:positionV relativeFrom="paragraph">
                    <wp:posOffset>-39370</wp:posOffset>
                  </wp:positionV>
                  <wp:extent cx="7772400" cy="457200"/>
                  <wp:effectExtent l="0" t="0" r="0" b="0"/>
                  <wp:wrapNone/>
                  <wp:docPr id="800504317"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4572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30CB" id="Rectangle 29" o:spid="_x0000_s1026" alt="&quot;&quot;" style="position:absolute;margin-left:-1in;margin-top:-3.1pt;width:612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" fillcolor="#fff9f2 [3205]" stroked="f" strokeweight="1p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D4583" w14:textId="77777777" w:rsidR="00FD160A" w:rsidRDefault="00FD160A" w:rsidP="00706D60">
      <w:r>
        <w:separator/>
      </w:r>
    </w:p>
  </w:footnote>
  <w:footnote w:type="continuationSeparator" w:id="0">
    <w:p w14:paraId="0E4DBDDE" w14:textId="77777777" w:rsidR="00FD160A" w:rsidRDefault="00FD160A" w:rsidP="00706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E56CE" w14:textId="7A1DE5B1" w:rsidR="003944AF" w:rsidRDefault="003944AF" w:rsidP="00162984">
    <w:pPr>
      <w:pStyle w:val="Heading1"/>
      <w:jc w:val="center"/>
      <w:rPr>
        <w:lang w:val="en-IN"/>
      </w:rPr>
    </w:pPr>
    <w:r>
      <w:rPr>
        <w:lang w:val="en-IN"/>
      </w:rPr>
      <w:t xml:space="preserve">Barkatullah university </w:t>
    </w:r>
    <w:r w:rsidR="009D7505">
      <w:rPr>
        <w:lang w:val="en-IN"/>
      </w:rPr>
      <w:t xml:space="preserve">institute of technology, b.u. </w:t>
    </w:r>
    <w:r w:rsidR="007E4E70">
      <w:rPr>
        <w:lang w:val="en-IN"/>
      </w:rPr>
      <w:t>Bhopal (m.p.)</w:t>
    </w:r>
  </w:p>
  <w:p w14:paraId="19B42FC2" w14:textId="576F229F" w:rsidR="007E4E70" w:rsidRPr="007E4E70" w:rsidRDefault="00162984" w:rsidP="00162984">
    <w:pPr>
      <w:pStyle w:val="Author"/>
      <w:jc w:val="center"/>
      <w:rPr>
        <w:lang w:val="en-IN"/>
      </w:rPr>
    </w:pPr>
    <w:r>
      <w:rPr>
        <w:lang w:val="en-IN"/>
      </w:rPr>
      <w:t>Department of information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E96C"/>
      </v:shape>
    </w:pict>
  </w:numPicBullet>
  <w:abstractNum w:abstractNumId="0" w15:restartNumberingAfterBreak="0">
    <w:nsid w:val="FFFFFF89"/>
    <w:multiLevelType w:val="singleLevel"/>
    <w:tmpl w:val="7FCC40A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14E5F"/>
    <w:multiLevelType w:val="hybridMultilevel"/>
    <w:tmpl w:val="C49634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010AF"/>
    <w:multiLevelType w:val="hybridMultilevel"/>
    <w:tmpl w:val="59B4CDA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8F95D4C"/>
    <w:multiLevelType w:val="multilevel"/>
    <w:tmpl w:val="E6281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4499712">
    <w:abstractNumId w:val="3"/>
  </w:num>
  <w:num w:numId="2" w16cid:durableId="860126263">
    <w:abstractNumId w:val="4"/>
  </w:num>
  <w:num w:numId="3" w16cid:durableId="995691771">
    <w:abstractNumId w:val="0"/>
  </w:num>
  <w:num w:numId="4" w16cid:durableId="1386560168">
    <w:abstractNumId w:val="2"/>
  </w:num>
  <w:num w:numId="5" w16cid:durableId="237134817">
    <w:abstractNumId w:val="1"/>
  </w:num>
  <w:num w:numId="6" w16cid:durableId="16511288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savePreviewPicture/>
  <w:hdrShapeDefaults>
    <o:shapedefaults v:ext="edit" spidmax="2050">
      <o:colormru v:ext="edit" colors="#ffc,#ffe3c5,#ffe9d1,#ffefdd,#ff8c0d,#eded7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240"/>
    <w:rsid w:val="000003BA"/>
    <w:rsid w:val="00001E0D"/>
    <w:rsid w:val="00001F4A"/>
    <w:rsid w:val="00010EDB"/>
    <w:rsid w:val="00012D78"/>
    <w:rsid w:val="00020FC9"/>
    <w:rsid w:val="00032AE1"/>
    <w:rsid w:val="000411DF"/>
    <w:rsid w:val="000461DA"/>
    <w:rsid w:val="00054413"/>
    <w:rsid w:val="0008174B"/>
    <w:rsid w:val="00082C4F"/>
    <w:rsid w:val="00087326"/>
    <w:rsid w:val="00097B52"/>
    <w:rsid w:val="000B5E2F"/>
    <w:rsid w:val="000C1A28"/>
    <w:rsid w:val="000D787A"/>
    <w:rsid w:val="000E13BA"/>
    <w:rsid w:val="000E20E4"/>
    <w:rsid w:val="000E5818"/>
    <w:rsid w:val="000F2510"/>
    <w:rsid w:val="000F5CCE"/>
    <w:rsid w:val="00113D7B"/>
    <w:rsid w:val="00125857"/>
    <w:rsid w:val="00136DDD"/>
    <w:rsid w:val="00137C16"/>
    <w:rsid w:val="00140888"/>
    <w:rsid w:val="00143F48"/>
    <w:rsid w:val="00147419"/>
    <w:rsid w:val="00153F13"/>
    <w:rsid w:val="001624D6"/>
    <w:rsid w:val="001624FF"/>
    <w:rsid w:val="00162984"/>
    <w:rsid w:val="00165112"/>
    <w:rsid w:val="00184A71"/>
    <w:rsid w:val="0018534B"/>
    <w:rsid w:val="0019191C"/>
    <w:rsid w:val="00194A6B"/>
    <w:rsid w:val="001A0417"/>
    <w:rsid w:val="001A2F93"/>
    <w:rsid w:val="001A70F2"/>
    <w:rsid w:val="001B16D1"/>
    <w:rsid w:val="001B64FF"/>
    <w:rsid w:val="001B6E4C"/>
    <w:rsid w:val="001C25BD"/>
    <w:rsid w:val="001E7CD9"/>
    <w:rsid w:val="00207E00"/>
    <w:rsid w:val="00214323"/>
    <w:rsid w:val="0022046C"/>
    <w:rsid w:val="002437EF"/>
    <w:rsid w:val="00271F1F"/>
    <w:rsid w:val="002744FE"/>
    <w:rsid w:val="00277168"/>
    <w:rsid w:val="0029640C"/>
    <w:rsid w:val="002974C8"/>
    <w:rsid w:val="002A02B8"/>
    <w:rsid w:val="002A5996"/>
    <w:rsid w:val="002B5D98"/>
    <w:rsid w:val="002C5772"/>
    <w:rsid w:val="002D2E15"/>
    <w:rsid w:val="002D74AC"/>
    <w:rsid w:val="002F281A"/>
    <w:rsid w:val="00301652"/>
    <w:rsid w:val="003161E7"/>
    <w:rsid w:val="00332F97"/>
    <w:rsid w:val="003331BD"/>
    <w:rsid w:val="003412C7"/>
    <w:rsid w:val="0035657B"/>
    <w:rsid w:val="00367133"/>
    <w:rsid w:val="003805C1"/>
    <w:rsid w:val="00390668"/>
    <w:rsid w:val="003944AF"/>
    <w:rsid w:val="003A563E"/>
    <w:rsid w:val="003A7DE8"/>
    <w:rsid w:val="003B1CFC"/>
    <w:rsid w:val="003C1D00"/>
    <w:rsid w:val="003F27D4"/>
    <w:rsid w:val="003F5985"/>
    <w:rsid w:val="00415987"/>
    <w:rsid w:val="00416074"/>
    <w:rsid w:val="00422963"/>
    <w:rsid w:val="00431A59"/>
    <w:rsid w:val="00441D66"/>
    <w:rsid w:val="00444828"/>
    <w:rsid w:val="00451943"/>
    <w:rsid w:val="00465BCF"/>
    <w:rsid w:val="00471FF1"/>
    <w:rsid w:val="00494BED"/>
    <w:rsid w:val="0049704A"/>
    <w:rsid w:val="00497899"/>
    <w:rsid w:val="004A6EAC"/>
    <w:rsid w:val="004A7999"/>
    <w:rsid w:val="004C5D54"/>
    <w:rsid w:val="004C5E1B"/>
    <w:rsid w:val="004D236E"/>
    <w:rsid w:val="004E1DD5"/>
    <w:rsid w:val="004E2D43"/>
    <w:rsid w:val="004F392D"/>
    <w:rsid w:val="004F48FA"/>
    <w:rsid w:val="00500DAE"/>
    <w:rsid w:val="00522187"/>
    <w:rsid w:val="0052698D"/>
    <w:rsid w:val="005330FE"/>
    <w:rsid w:val="0054254B"/>
    <w:rsid w:val="00542F7A"/>
    <w:rsid w:val="00543BB6"/>
    <w:rsid w:val="0056667B"/>
    <w:rsid w:val="00576B76"/>
    <w:rsid w:val="00581F93"/>
    <w:rsid w:val="00586D8C"/>
    <w:rsid w:val="0059367C"/>
    <w:rsid w:val="005B0514"/>
    <w:rsid w:val="005B71E4"/>
    <w:rsid w:val="005D0E34"/>
    <w:rsid w:val="005D40FA"/>
    <w:rsid w:val="005E0782"/>
    <w:rsid w:val="005E2F7C"/>
    <w:rsid w:val="005F725F"/>
    <w:rsid w:val="00601438"/>
    <w:rsid w:val="006078C8"/>
    <w:rsid w:val="00610FAF"/>
    <w:rsid w:val="00627768"/>
    <w:rsid w:val="00631BA9"/>
    <w:rsid w:val="00646D90"/>
    <w:rsid w:val="006512AE"/>
    <w:rsid w:val="0065295F"/>
    <w:rsid w:val="00655E62"/>
    <w:rsid w:val="00662E64"/>
    <w:rsid w:val="006778E3"/>
    <w:rsid w:val="006B6867"/>
    <w:rsid w:val="006C3737"/>
    <w:rsid w:val="006C430C"/>
    <w:rsid w:val="006D2D12"/>
    <w:rsid w:val="006D3FD3"/>
    <w:rsid w:val="00706D60"/>
    <w:rsid w:val="007103B4"/>
    <w:rsid w:val="007105D1"/>
    <w:rsid w:val="00710767"/>
    <w:rsid w:val="007142D3"/>
    <w:rsid w:val="007331D7"/>
    <w:rsid w:val="0073372F"/>
    <w:rsid w:val="00733E78"/>
    <w:rsid w:val="007370A0"/>
    <w:rsid w:val="007477F3"/>
    <w:rsid w:val="00751973"/>
    <w:rsid w:val="00763A21"/>
    <w:rsid w:val="00770E01"/>
    <w:rsid w:val="00782A17"/>
    <w:rsid w:val="007B64AC"/>
    <w:rsid w:val="007D381C"/>
    <w:rsid w:val="007E363C"/>
    <w:rsid w:val="007E4C44"/>
    <w:rsid w:val="007E4E70"/>
    <w:rsid w:val="00816E9A"/>
    <w:rsid w:val="00831A7A"/>
    <w:rsid w:val="008327CF"/>
    <w:rsid w:val="0083572C"/>
    <w:rsid w:val="0085126D"/>
    <w:rsid w:val="0085178B"/>
    <w:rsid w:val="00873804"/>
    <w:rsid w:val="00875493"/>
    <w:rsid w:val="00883FA4"/>
    <w:rsid w:val="008877A1"/>
    <w:rsid w:val="008A4D69"/>
    <w:rsid w:val="008A68C8"/>
    <w:rsid w:val="008A6E73"/>
    <w:rsid w:val="008B18E1"/>
    <w:rsid w:val="008B53D5"/>
    <w:rsid w:val="008B678D"/>
    <w:rsid w:val="008D7865"/>
    <w:rsid w:val="008E4CD9"/>
    <w:rsid w:val="008E68A6"/>
    <w:rsid w:val="008F26E9"/>
    <w:rsid w:val="008F4012"/>
    <w:rsid w:val="00907F25"/>
    <w:rsid w:val="00915D98"/>
    <w:rsid w:val="00915F73"/>
    <w:rsid w:val="00924BAE"/>
    <w:rsid w:val="00925325"/>
    <w:rsid w:val="009335A5"/>
    <w:rsid w:val="00935132"/>
    <w:rsid w:val="0094457B"/>
    <w:rsid w:val="0096777A"/>
    <w:rsid w:val="0097024E"/>
    <w:rsid w:val="00972DDE"/>
    <w:rsid w:val="00974552"/>
    <w:rsid w:val="009804A9"/>
    <w:rsid w:val="00986AA5"/>
    <w:rsid w:val="0099002F"/>
    <w:rsid w:val="00995691"/>
    <w:rsid w:val="009A22E7"/>
    <w:rsid w:val="009B24E6"/>
    <w:rsid w:val="009B658F"/>
    <w:rsid w:val="009C36C5"/>
    <w:rsid w:val="009D7505"/>
    <w:rsid w:val="009E10BD"/>
    <w:rsid w:val="009F08A3"/>
    <w:rsid w:val="009F3011"/>
    <w:rsid w:val="00A04F79"/>
    <w:rsid w:val="00A11154"/>
    <w:rsid w:val="00A336D9"/>
    <w:rsid w:val="00A37170"/>
    <w:rsid w:val="00A411B8"/>
    <w:rsid w:val="00A518CA"/>
    <w:rsid w:val="00A67774"/>
    <w:rsid w:val="00AA0914"/>
    <w:rsid w:val="00AA2324"/>
    <w:rsid w:val="00AA4484"/>
    <w:rsid w:val="00AB0E59"/>
    <w:rsid w:val="00AC4C47"/>
    <w:rsid w:val="00AD0464"/>
    <w:rsid w:val="00AD3006"/>
    <w:rsid w:val="00AD475E"/>
    <w:rsid w:val="00AE1465"/>
    <w:rsid w:val="00B01BDC"/>
    <w:rsid w:val="00B1245B"/>
    <w:rsid w:val="00B137AB"/>
    <w:rsid w:val="00B3368A"/>
    <w:rsid w:val="00B40494"/>
    <w:rsid w:val="00B47A02"/>
    <w:rsid w:val="00B56730"/>
    <w:rsid w:val="00B56BBC"/>
    <w:rsid w:val="00B64103"/>
    <w:rsid w:val="00B66BBE"/>
    <w:rsid w:val="00B73C61"/>
    <w:rsid w:val="00B745A0"/>
    <w:rsid w:val="00B75336"/>
    <w:rsid w:val="00B7706E"/>
    <w:rsid w:val="00B8244B"/>
    <w:rsid w:val="00B945B9"/>
    <w:rsid w:val="00B9702E"/>
    <w:rsid w:val="00B9765B"/>
    <w:rsid w:val="00BA1951"/>
    <w:rsid w:val="00BA4112"/>
    <w:rsid w:val="00BB0C86"/>
    <w:rsid w:val="00BE71B2"/>
    <w:rsid w:val="00BF0B0C"/>
    <w:rsid w:val="00BF7240"/>
    <w:rsid w:val="00C145EB"/>
    <w:rsid w:val="00C270AC"/>
    <w:rsid w:val="00C47447"/>
    <w:rsid w:val="00C62EF4"/>
    <w:rsid w:val="00C6701C"/>
    <w:rsid w:val="00C7287A"/>
    <w:rsid w:val="00C82CDF"/>
    <w:rsid w:val="00C851FC"/>
    <w:rsid w:val="00C85251"/>
    <w:rsid w:val="00C91353"/>
    <w:rsid w:val="00CA15DD"/>
    <w:rsid w:val="00CA722F"/>
    <w:rsid w:val="00CB2C44"/>
    <w:rsid w:val="00CB4133"/>
    <w:rsid w:val="00CC691B"/>
    <w:rsid w:val="00CF4053"/>
    <w:rsid w:val="00CF754B"/>
    <w:rsid w:val="00D040C5"/>
    <w:rsid w:val="00D14A54"/>
    <w:rsid w:val="00D25B00"/>
    <w:rsid w:val="00D26120"/>
    <w:rsid w:val="00D303F3"/>
    <w:rsid w:val="00D35DE5"/>
    <w:rsid w:val="00D43398"/>
    <w:rsid w:val="00D63AFC"/>
    <w:rsid w:val="00D645A9"/>
    <w:rsid w:val="00D92464"/>
    <w:rsid w:val="00DA25BD"/>
    <w:rsid w:val="00DA3861"/>
    <w:rsid w:val="00DA4496"/>
    <w:rsid w:val="00DA6894"/>
    <w:rsid w:val="00DC487D"/>
    <w:rsid w:val="00DD33EF"/>
    <w:rsid w:val="00DE377F"/>
    <w:rsid w:val="00E00D20"/>
    <w:rsid w:val="00E03E7F"/>
    <w:rsid w:val="00E05186"/>
    <w:rsid w:val="00E05A78"/>
    <w:rsid w:val="00E224E9"/>
    <w:rsid w:val="00E235E0"/>
    <w:rsid w:val="00E33E6F"/>
    <w:rsid w:val="00E36463"/>
    <w:rsid w:val="00E4321D"/>
    <w:rsid w:val="00E461BC"/>
    <w:rsid w:val="00E52A32"/>
    <w:rsid w:val="00E541C4"/>
    <w:rsid w:val="00E55C29"/>
    <w:rsid w:val="00E5760C"/>
    <w:rsid w:val="00E63368"/>
    <w:rsid w:val="00E653C0"/>
    <w:rsid w:val="00E7629E"/>
    <w:rsid w:val="00E8374D"/>
    <w:rsid w:val="00E930ED"/>
    <w:rsid w:val="00E96235"/>
    <w:rsid w:val="00EB155F"/>
    <w:rsid w:val="00EB1E12"/>
    <w:rsid w:val="00EB318B"/>
    <w:rsid w:val="00EC3CCC"/>
    <w:rsid w:val="00EC4394"/>
    <w:rsid w:val="00EC48C6"/>
    <w:rsid w:val="00EE4B2E"/>
    <w:rsid w:val="00EF2041"/>
    <w:rsid w:val="00F01492"/>
    <w:rsid w:val="00F10AB7"/>
    <w:rsid w:val="00F21391"/>
    <w:rsid w:val="00F40386"/>
    <w:rsid w:val="00F421C1"/>
    <w:rsid w:val="00F43844"/>
    <w:rsid w:val="00F5245D"/>
    <w:rsid w:val="00F67FFD"/>
    <w:rsid w:val="00F71A61"/>
    <w:rsid w:val="00F8576E"/>
    <w:rsid w:val="00F90700"/>
    <w:rsid w:val="00F96C55"/>
    <w:rsid w:val="00FA212A"/>
    <w:rsid w:val="00FC3F48"/>
    <w:rsid w:val="00FD160A"/>
    <w:rsid w:val="00FD4732"/>
    <w:rsid w:val="00FD69A2"/>
    <w:rsid w:val="00FD6CEF"/>
    <w:rsid w:val="00FE1126"/>
    <w:rsid w:val="00FE1BA7"/>
    <w:rsid w:val="00FE35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c,#ffe3c5,#ffe9d1,#ffefdd,#ff8c0d,#eded77"/>
    </o:shapedefaults>
    <o:shapelayout v:ext="edit">
      <o:idmap v:ext="edit" data="2"/>
    </o:shapelayout>
  </w:shapeDefaults>
  <w:decimalSymbol w:val="."/>
  <w:listSeparator w:val=","/>
  <w14:docId w14:val="37E623B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B2E"/>
    <w:pPr>
      <w:jc w:val="both"/>
    </w:pPr>
    <w:rPr>
      <w:color w:val="11232B" w:themeColor="accent3" w:themeShade="80"/>
      <w:sz w:val="24"/>
    </w:rPr>
  </w:style>
  <w:style w:type="paragraph" w:styleId="Heading1">
    <w:name w:val="heading 1"/>
    <w:basedOn w:val="Normal"/>
    <w:next w:val="Normal"/>
    <w:link w:val="Heading1Char"/>
    <w:uiPriority w:val="9"/>
    <w:qFormat/>
    <w:rsid w:val="00E33E6F"/>
    <w:pPr>
      <w:keepNext/>
      <w:keepLines/>
      <w:spacing w:after="720"/>
      <w:outlineLvl w:val="0"/>
    </w:pPr>
    <w:rPr>
      <w:rFonts w:asciiTheme="majorHAnsi" w:eastAsiaTheme="majorEastAsia" w:hAnsiTheme="majorHAnsi" w:cs="Segoe UI"/>
      <w:caps/>
      <w:color w:val="D73A2C" w:themeColor="accent1"/>
      <w:spacing w:val="20"/>
      <w:sz w:val="72"/>
      <w:szCs w:val="72"/>
    </w:rPr>
  </w:style>
  <w:style w:type="paragraph" w:styleId="Heading2">
    <w:name w:val="heading 2"/>
    <w:basedOn w:val="Normal"/>
    <w:next w:val="Normal"/>
    <w:link w:val="Heading2Char"/>
    <w:uiPriority w:val="9"/>
    <w:qFormat/>
    <w:rsid w:val="006C3737"/>
    <w:pPr>
      <w:keepNext/>
      <w:keepLines/>
      <w:spacing w:before="40" w:after="0"/>
      <w:jc w:val="left"/>
      <w:outlineLvl w:val="1"/>
    </w:pPr>
    <w:rPr>
      <w:rFonts w:eastAsiaTheme="majorEastAsia" w:cs="Times New Roman (Headings CS)"/>
      <w:b/>
      <w:caps/>
      <w:color w:val="234756" w:themeColor="accent3"/>
      <w:spacing w:val="20"/>
      <w:szCs w:val="26"/>
    </w:rPr>
  </w:style>
  <w:style w:type="paragraph" w:styleId="Heading4">
    <w:name w:val="heading 4"/>
    <w:basedOn w:val="Normal"/>
    <w:next w:val="Normal"/>
    <w:link w:val="Heading4Char"/>
    <w:uiPriority w:val="9"/>
    <w:semiHidden/>
    <w:qFormat/>
    <w:rsid w:val="00465BCF"/>
    <w:pPr>
      <w:keepNext/>
      <w:keepLines/>
      <w:spacing w:before="40" w:after="0"/>
      <w:outlineLvl w:val="3"/>
    </w:pPr>
    <w:rPr>
      <w:rFonts w:asciiTheme="majorHAnsi" w:eastAsiaTheme="majorEastAsia" w:hAnsiTheme="majorHAnsi" w:cstheme="majorBidi"/>
      <w:i/>
      <w:iCs/>
      <w:color w:val="A2291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E33E6F"/>
    <w:rPr>
      <w:rFonts w:asciiTheme="majorHAnsi" w:eastAsiaTheme="majorEastAsia" w:hAnsiTheme="majorHAnsi" w:cs="Segoe UI"/>
      <w:caps/>
      <w:color w:val="D73A2C" w:themeColor="accent1"/>
      <w:spacing w:val="20"/>
      <w:sz w:val="72"/>
      <w:szCs w:val="72"/>
    </w:rPr>
  </w:style>
  <w:style w:type="paragraph" w:styleId="TOCHeading">
    <w:name w:val="TOC Heading"/>
    <w:basedOn w:val="Heading1"/>
    <w:next w:val="Normal"/>
    <w:uiPriority w:val="39"/>
    <w:unhideWhenUsed/>
    <w:qFormat/>
    <w:rsid w:val="008877A1"/>
    <w:pPr>
      <w:spacing w:line="720" w:lineRule="exact"/>
      <w:jc w:val="left"/>
      <w:outlineLvl w:val="9"/>
    </w:pPr>
  </w:style>
  <w:style w:type="paragraph" w:styleId="TOC1">
    <w:name w:val="toc 1"/>
    <w:basedOn w:val="Normal"/>
    <w:next w:val="Normal"/>
    <w:autoRedefine/>
    <w:uiPriority w:val="39"/>
    <w:rsid w:val="00907F25"/>
    <w:pPr>
      <w:tabs>
        <w:tab w:val="right" w:leader="dot" w:pos="9360"/>
      </w:tabs>
      <w:spacing w:after="100" w:line="240" w:lineRule="auto"/>
    </w:p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semiHidden/>
    <w:unhideWhenUsed/>
    <w:rsid w:val="00D92464"/>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6C3737"/>
    <w:rPr>
      <w:rFonts w:ascii="Corbel" w:eastAsiaTheme="majorEastAsia" w:hAnsi="Corbel" w:cs="Times New Roman (Headings CS)"/>
      <w:b/>
      <w:caps/>
      <w:color w:val="234756" w:themeColor="accent3"/>
      <w:spacing w:val="20"/>
      <w:sz w:val="20"/>
      <w:szCs w:val="26"/>
    </w:rPr>
  </w:style>
  <w:style w:type="paragraph" w:styleId="TOC2">
    <w:name w:val="toc 2"/>
    <w:basedOn w:val="Normal"/>
    <w:next w:val="Normal"/>
    <w:autoRedefine/>
    <w:uiPriority w:val="39"/>
    <w:rsid w:val="00AA2324"/>
    <w:pPr>
      <w:tabs>
        <w:tab w:val="right" w:leader="dot" w:pos="9360"/>
      </w:tabs>
      <w:spacing w:after="0" w:line="240" w:lineRule="auto"/>
      <w:jc w:val="center"/>
    </w:pPr>
    <w:rPr>
      <w:rFonts w:cs="Times New Roman (Body CS)"/>
      <w:b/>
      <w:caps/>
      <w:noProof/>
      <w:color w:val="234756" w:themeColor="accent3"/>
      <w:spacing w:val="20"/>
      <w:sz w:val="20"/>
    </w:rPr>
  </w:style>
  <w:style w:type="paragraph" w:styleId="ListParagraph">
    <w:name w:val="List Paragraph"/>
    <w:basedOn w:val="Normal"/>
    <w:uiPriority w:val="34"/>
    <w:semiHidden/>
    <w:qFormat/>
    <w:rsid w:val="009B658F"/>
    <w:pPr>
      <w:ind w:left="720"/>
      <w:contextualSpacing/>
    </w:pPr>
  </w:style>
  <w:style w:type="paragraph" w:styleId="Header">
    <w:name w:val="header"/>
    <w:basedOn w:val="Normal"/>
    <w:link w:val="HeaderChar"/>
    <w:uiPriority w:val="99"/>
    <w:semiHidden/>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semiHidden/>
    <w:rsid w:val="00A67774"/>
    <w:pPr>
      <w:spacing w:after="0" w:line="240" w:lineRule="auto"/>
      <w:jc w:val="right"/>
    </w:pPr>
    <w:rPr>
      <w:rFonts w:ascii="Bookman Old Style" w:hAnsi="Bookman Old Style"/>
      <w:color w:val="D73A2C" w:themeColor="accent1"/>
    </w:rPr>
  </w:style>
  <w:style w:type="character" w:customStyle="1" w:styleId="FooterChar">
    <w:name w:val="Footer Char"/>
    <w:basedOn w:val="DefaultParagraphFont"/>
    <w:link w:val="Footer"/>
    <w:uiPriority w:val="99"/>
    <w:semiHidden/>
    <w:rsid w:val="00EE4B2E"/>
    <w:rPr>
      <w:rFonts w:ascii="Bookman Old Style" w:hAnsi="Bookman Old Style"/>
      <w:color w:val="D73A2C" w:themeColor="accent1"/>
      <w:sz w:val="24"/>
    </w:rPr>
  </w:style>
  <w:style w:type="paragraph" w:styleId="ListBullet">
    <w:name w:val="List Bullet"/>
    <w:basedOn w:val="Normal"/>
    <w:uiPriority w:val="99"/>
    <w:rsid w:val="00D26120"/>
    <w:pPr>
      <w:numPr>
        <w:numId w:val="3"/>
      </w:numPr>
      <w:contextualSpacing/>
    </w:pPr>
  </w:style>
  <w:style w:type="paragraph" w:styleId="Subtitle">
    <w:name w:val="Subtitle"/>
    <w:basedOn w:val="Heading1"/>
    <w:next w:val="Normal"/>
    <w:link w:val="SubtitleChar"/>
    <w:uiPriority w:val="11"/>
    <w:qFormat/>
    <w:rsid w:val="00E33E6F"/>
    <w:pPr>
      <w:spacing w:line="240" w:lineRule="auto"/>
      <w:jc w:val="left"/>
    </w:pPr>
  </w:style>
  <w:style w:type="character" w:customStyle="1" w:styleId="SubtitleChar">
    <w:name w:val="Subtitle Char"/>
    <w:basedOn w:val="DefaultParagraphFont"/>
    <w:link w:val="Subtitle"/>
    <w:uiPriority w:val="11"/>
    <w:rsid w:val="00E33E6F"/>
    <w:rPr>
      <w:rFonts w:asciiTheme="majorHAnsi" w:eastAsiaTheme="majorEastAsia" w:hAnsiTheme="majorHAnsi" w:cs="Segoe UI"/>
      <w:caps/>
      <w:color w:val="D73A2C" w:themeColor="accent1"/>
      <w:spacing w:val="20"/>
      <w:sz w:val="72"/>
      <w:szCs w:val="72"/>
    </w:rPr>
  </w:style>
  <w:style w:type="paragraph" w:styleId="Title">
    <w:name w:val="Title"/>
    <w:basedOn w:val="Subtitle"/>
    <w:next w:val="Normal"/>
    <w:link w:val="TitleChar"/>
    <w:uiPriority w:val="10"/>
    <w:rsid w:val="00194A6B"/>
    <w:pPr>
      <w:spacing w:after="0"/>
    </w:pPr>
    <w:rPr>
      <w:sz w:val="130"/>
    </w:rPr>
  </w:style>
  <w:style w:type="character" w:customStyle="1" w:styleId="TitleChar">
    <w:name w:val="Title Char"/>
    <w:basedOn w:val="DefaultParagraphFont"/>
    <w:link w:val="Title"/>
    <w:uiPriority w:val="10"/>
    <w:rsid w:val="00194A6B"/>
    <w:rPr>
      <w:rFonts w:asciiTheme="majorHAnsi" w:eastAsiaTheme="majorEastAsia" w:hAnsiTheme="majorHAnsi" w:cs="Segoe UI"/>
      <w:caps/>
      <w:color w:val="D73A2C" w:themeColor="accent1"/>
      <w:spacing w:val="20"/>
      <w:sz w:val="130"/>
      <w:szCs w:val="40"/>
    </w:rPr>
  </w:style>
  <w:style w:type="table" w:styleId="TableGrid">
    <w:name w:val="Table Grid"/>
    <w:basedOn w:val="TableNormal"/>
    <w:uiPriority w:val="39"/>
    <w:rsid w:val="0099002F"/>
    <w:pPr>
      <w:spacing w:after="0" w:line="240" w:lineRule="auto"/>
    </w:pPr>
    <w:tblPr/>
  </w:style>
  <w:style w:type="paragraph" w:customStyle="1" w:styleId="Graphic">
    <w:name w:val="Graphic"/>
    <w:basedOn w:val="Normal"/>
    <w:next w:val="Normal"/>
    <w:link w:val="GraphicChar"/>
    <w:semiHidden/>
    <w:rsid w:val="005E2F7C"/>
    <w:pPr>
      <w:keepNext/>
    </w:pPr>
  </w:style>
  <w:style w:type="character" w:customStyle="1" w:styleId="GraphicChar">
    <w:name w:val="Graphic Char"/>
    <w:basedOn w:val="DefaultParagraphFont"/>
    <w:link w:val="Graphic"/>
    <w:semiHidden/>
    <w:rsid w:val="00EE4B2E"/>
    <w:rPr>
      <w:color w:val="11232B" w:themeColor="accent3" w:themeShade="80"/>
      <w:sz w:val="24"/>
    </w:rPr>
  </w:style>
  <w:style w:type="character" w:styleId="UnresolvedMention">
    <w:name w:val="Unresolved Mention"/>
    <w:basedOn w:val="DefaultParagraphFont"/>
    <w:uiPriority w:val="99"/>
    <w:semiHidden/>
    <w:unhideWhenUsed/>
    <w:rsid w:val="003A563E"/>
    <w:rPr>
      <w:color w:val="605E5C"/>
      <w:shd w:val="clear" w:color="auto" w:fill="E1DFDD"/>
    </w:rPr>
  </w:style>
  <w:style w:type="table" w:customStyle="1" w:styleId="Style1">
    <w:name w:val="Style1"/>
    <w:basedOn w:val="TableNormal"/>
    <w:uiPriority w:val="99"/>
    <w:rsid w:val="0099002F"/>
    <w:pPr>
      <w:spacing w:after="0" w:line="240" w:lineRule="auto"/>
    </w:pPr>
    <w:tblPr/>
  </w:style>
  <w:style w:type="table" w:customStyle="1" w:styleId="Style2">
    <w:name w:val="Style2"/>
    <w:basedOn w:val="TableNormal"/>
    <w:uiPriority w:val="99"/>
    <w:rsid w:val="0099002F"/>
    <w:pPr>
      <w:spacing w:after="0" w:line="240" w:lineRule="auto"/>
    </w:pPr>
    <w:rPr>
      <w:rFonts w:ascii="Bookman Old Style" w:hAnsi="Bookman Old Style"/>
      <w:color w:val="D73A2C" w:themeColor="accent1"/>
    </w:rPr>
    <w:tblPr/>
  </w:style>
  <w:style w:type="paragraph" w:customStyle="1" w:styleId="Author">
    <w:name w:val="Author"/>
    <w:basedOn w:val="Footer"/>
    <w:qFormat/>
    <w:rsid w:val="000D787A"/>
    <w:pPr>
      <w:jc w:val="left"/>
    </w:pPr>
    <w:rPr>
      <w:rFonts w:cs="Times New Roman (Body CS)"/>
      <w:caps/>
      <w:spacing w:val="20"/>
      <w:sz w:val="36"/>
    </w:rPr>
  </w:style>
  <w:style w:type="paragraph" w:customStyle="1" w:styleId="Style4">
    <w:name w:val="Style4"/>
    <w:basedOn w:val="TOC1"/>
    <w:semiHidden/>
    <w:rsid w:val="006C3737"/>
    <w:rPr>
      <w:rFonts w:cs="Times New Roman (Body CS)"/>
      <w:b/>
      <w:caps/>
      <w:color w:val="234756" w:themeColor="accent3"/>
      <w:spacing w:val="20"/>
    </w:rPr>
  </w:style>
  <w:style w:type="character" w:styleId="Strong">
    <w:name w:val="Strong"/>
    <w:basedOn w:val="DefaultParagraphFont"/>
    <w:uiPriority w:val="22"/>
    <w:qFormat/>
    <w:rsid w:val="001C25BD"/>
    <w:rPr>
      <w:b/>
      <w:bCs/>
    </w:rPr>
  </w:style>
  <w:style w:type="character" w:customStyle="1" w:styleId="Heading4Char">
    <w:name w:val="Heading 4 Char"/>
    <w:basedOn w:val="DefaultParagraphFont"/>
    <w:link w:val="Heading4"/>
    <w:uiPriority w:val="9"/>
    <w:semiHidden/>
    <w:rsid w:val="00465BCF"/>
    <w:rPr>
      <w:rFonts w:asciiTheme="majorHAnsi" w:eastAsiaTheme="majorEastAsia" w:hAnsiTheme="majorHAnsi" w:cstheme="majorBidi"/>
      <w:i/>
      <w:iCs/>
      <w:color w:val="A2291F"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5575230">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61020669">
      <w:bodyDiv w:val="1"/>
      <w:marLeft w:val="0"/>
      <w:marRight w:val="0"/>
      <w:marTop w:val="0"/>
      <w:marBottom w:val="0"/>
      <w:divBdr>
        <w:top w:val="none" w:sz="0" w:space="0" w:color="auto"/>
        <w:left w:val="none" w:sz="0" w:space="0" w:color="auto"/>
        <w:bottom w:val="none" w:sz="0" w:space="0" w:color="auto"/>
        <w:right w:val="none" w:sz="0" w:space="0" w:color="auto"/>
      </w:divBdr>
    </w:div>
    <w:div w:id="1687947262">
      <w:bodyDiv w:val="1"/>
      <w:marLeft w:val="0"/>
      <w:marRight w:val="0"/>
      <w:marTop w:val="0"/>
      <w:marBottom w:val="0"/>
      <w:divBdr>
        <w:top w:val="none" w:sz="0" w:space="0" w:color="auto"/>
        <w:left w:val="none" w:sz="0" w:space="0" w:color="auto"/>
        <w:bottom w:val="none" w:sz="0" w:space="0" w:color="auto"/>
        <w:right w:val="none" w:sz="0" w:space="0" w:color="auto"/>
      </w:divBdr>
    </w:div>
    <w:div w:id="192984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sv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sv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iya\AppData\Roaming\Microsoft\Templates\White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14730854F134B6B86BAC66ECE1EA2C9"/>
        <w:category>
          <w:name w:val="General"/>
          <w:gallery w:val="placeholder"/>
        </w:category>
        <w:types>
          <w:type w:val="bbPlcHdr"/>
        </w:types>
        <w:behaviors>
          <w:behavior w:val="content"/>
        </w:behaviors>
        <w:guid w:val="{CBFA51D5-C993-4857-919E-1660B75E6BF8}"/>
      </w:docPartPr>
      <w:docPartBody>
        <w:p w:rsidR="009B2DDC" w:rsidRDefault="00C14D7C">
          <w:pPr>
            <w:pStyle w:val="514730854F134B6B86BAC66ECE1EA2C9"/>
          </w:pPr>
          <w:r w:rsidRPr="00E33E6F">
            <w:t>introduction</w:t>
          </w:r>
        </w:p>
      </w:docPartBody>
    </w:docPart>
    <w:docPart>
      <w:docPartPr>
        <w:name w:val="578FE7F934BE47D8AAB61EF9AB4494AA"/>
        <w:category>
          <w:name w:val="General"/>
          <w:gallery w:val="placeholder"/>
        </w:category>
        <w:types>
          <w:type w:val="bbPlcHdr"/>
        </w:types>
        <w:behaviors>
          <w:behavior w:val="content"/>
        </w:behaviors>
        <w:guid w:val="{BC9C5984-ED4E-4816-887C-D66C84A177ED}"/>
      </w:docPartPr>
      <w:docPartBody>
        <w:p w:rsidR="009B2DDC" w:rsidRDefault="00C14D7C">
          <w:pPr>
            <w:pStyle w:val="578FE7F934BE47D8AAB61EF9AB4494AA"/>
          </w:pPr>
          <w:r w:rsidRPr="008B18E1">
            <w:t>key findings</w:t>
          </w:r>
        </w:p>
      </w:docPartBody>
    </w:docPart>
    <w:docPart>
      <w:docPartPr>
        <w:name w:val="8B018665E86348E1B6CE77E22A86CD1F"/>
        <w:category>
          <w:name w:val="General"/>
          <w:gallery w:val="placeholder"/>
        </w:category>
        <w:types>
          <w:type w:val="bbPlcHdr"/>
        </w:types>
        <w:behaviors>
          <w:behavior w:val="content"/>
        </w:behaviors>
        <w:guid w:val="{01BCCC97-F3BF-4916-8B58-003BC5418602}"/>
      </w:docPartPr>
      <w:docPartBody>
        <w:p w:rsidR="009B2DDC" w:rsidRDefault="00C14D7C">
          <w:pPr>
            <w:pStyle w:val="8B018665E86348E1B6CE77E22A86CD1F"/>
          </w:pPr>
          <w:r w:rsidRPr="008B18E1">
            <w:t>conclusion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2A7"/>
    <w:rsid w:val="000F0AB6"/>
    <w:rsid w:val="00543BB6"/>
    <w:rsid w:val="009B2DDC"/>
    <w:rsid w:val="00AB4291"/>
    <w:rsid w:val="00C14D7C"/>
    <w:rsid w:val="00C262A7"/>
    <w:rsid w:val="00C62EF4"/>
    <w:rsid w:val="00D65B6D"/>
    <w:rsid w:val="00F4630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eepLines/>
      <w:spacing w:before="40" w:after="0"/>
      <w:outlineLvl w:val="1"/>
    </w:pPr>
    <w:rPr>
      <w:rFonts w:eastAsiaTheme="majorEastAsia" w:cs="Times New Roman (Headings CS)"/>
      <w:b/>
      <w:caps/>
      <w:color w:val="A5A5A5" w:themeColor="accent3"/>
      <w:spacing w:val="20"/>
      <w:kern w:val="0"/>
      <w:sz w:val="24"/>
      <w:szCs w:val="26"/>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4730854F134B6B86BAC66ECE1EA2C9">
    <w:name w:val="514730854F134B6B86BAC66ECE1EA2C9"/>
  </w:style>
  <w:style w:type="paragraph" w:customStyle="1" w:styleId="578FE7F934BE47D8AAB61EF9AB4494AA">
    <w:name w:val="578FE7F934BE47D8AAB61EF9AB4494AA"/>
  </w:style>
  <w:style w:type="character" w:customStyle="1" w:styleId="Heading2Char">
    <w:name w:val="Heading 2 Char"/>
    <w:basedOn w:val="DefaultParagraphFont"/>
    <w:link w:val="Heading2"/>
    <w:uiPriority w:val="9"/>
    <w:rPr>
      <w:rFonts w:eastAsiaTheme="majorEastAsia" w:cs="Times New Roman (Headings CS)"/>
      <w:b/>
      <w:caps/>
      <w:color w:val="A5A5A5" w:themeColor="accent3"/>
      <w:spacing w:val="20"/>
      <w:kern w:val="0"/>
      <w:sz w:val="24"/>
      <w:szCs w:val="26"/>
      <w:lang w:val="en-US" w:eastAsia="en-US"/>
      <w14:ligatures w14:val="none"/>
    </w:rPr>
  </w:style>
  <w:style w:type="paragraph" w:customStyle="1" w:styleId="8B018665E86348E1B6CE77E22A86CD1F">
    <w:name w:val="8B018665E86348E1B6CE77E22A86CD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Whitepaper">
      <a:dk1>
        <a:srgbClr val="000000"/>
      </a:dk1>
      <a:lt1>
        <a:srgbClr val="FFFFFF"/>
      </a:lt1>
      <a:dk2>
        <a:srgbClr val="44546A"/>
      </a:dk2>
      <a:lt2>
        <a:srgbClr val="E7E6E6"/>
      </a:lt2>
      <a:accent1>
        <a:srgbClr val="D73A2C"/>
      </a:accent1>
      <a:accent2>
        <a:srgbClr val="FFF9F2"/>
      </a:accent2>
      <a:accent3>
        <a:srgbClr val="234756"/>
      </a:accent3>
      <a:accent4>
        <a:srgbClr val="DD933B"/>
      </a:accent4>
      <a:accent5>
        <a:srgbClr val="E3B568"/>
      </a:accent5>
      <a:accent6>
        <a:srgbClr val="96A8B4"/>
      </a:accent6>
      <a:hlink>
        <a:srgbClr val="0563C1"/>
      </a:hlink>
      <a:folHlink>
        <a:srgbClr val="954F72"/>
      </a:folHlink>
    </a:clrScheme>
    <a:fontScheme name="Custom 13">
      <a:majorFont>
        <a:latin typeface="Bookman Old Style"/>
        <a:ea typeface=""/>
        <a:cs typeface=""/>
      </a:majorFont>
      <a:minorFont>
        <a:latin typeface="Corbe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884FF-26B5-42F6-A58B-11BF2520E1E8}">
  <ds:schemaRefs>
    <ds:schemaRef ds:uri="http://schemas.microsoft.com/sharepoint/v3/contenttype/forms"/>
  </ds:schemaRefs>
</ds:datastoreItem>
</file>

<file path=customXml/itemProps2.xml><?xml version="1.0" encoding="utf-8"?>
<ds:datastoreItem xmlns:ds="http://schemas.openxmlformats.org/officeDocument/2006/customXml" ds:itemID="{16504D4B-06F4-4165-A03A-EA06E5C9D79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F9A9759-A7AE-4004-BBA6-8AE6BDDC3F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3133F7-06A9-4653-A127-20B6F4D32637}">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Whitepaper</Template>
  <TotalTime>0</TotalTime>
  <Pages>18</Pages>
  <Words>958</Words>
  <Characters>5464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2024-12-03T19:17:00Z</dcterms:created>
  <dcterms:modified xsi:type="dcterms:W3CDTF">2024-12-04T04:46:00Z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